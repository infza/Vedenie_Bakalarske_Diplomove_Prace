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616"/>
        <w:tblW w:w="9674" w:type="dxa"/>
        <w:tblBorders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815"/>
        <w:gridCol w:w="1908"/>
      </w:tblGrid>
      <w:tr w:rsidR="00047AB4" w:rsidRPr="005360A9" w14:paraId="3762F942" w14:textId="77777777" w:rsidTr="003C4FA8">
        <w:trPr>
          <w:cantSplit/>
          <w:trHeight w:val="993"/>
        </w:trPr>
        <w:tc>
          <w:tcPr>
            <w:tcW w:w="1951" w:type="dxa"/>
            <w:vAlign w:val="center"/>
          </w:tcPr>
          <w:p w14:paraId="5CE73E39" w14:textId="77777777" w:rsidR="00047AB4" w:rsidRPr="005360A9" w:rsidRDefault="00E943E5" w:rsidP="00C50251">
            <w:pPr>
              <w:jc w:val="center"/>
              <w:rPr>
                <w:rFonts w:ascii="Corbel" w:hAnsi="Corbel"/>
                <w14:numForm w14:val="lining"/>
              </w:rPr>
            </w:pPr>
            <w:r w:rsidRPr="005360A9">
              <w:rPr>
                <w:rFonts w:ascii="Corbel" w:hAnsi="Corbel"/>
                <w:noProof/>
                <w14:numForm w14:val="lining"/>
              </w:rPr>
              <w:drawing>
                <wp:inline distT="0" distB="0" distL="0" distR="0" wp14:anchorId="2E755825" wp14:editId="66C346A6">
                  <wp:extent cx="1101725" cy="1101725"/>
                  <wp:effectExtent l="0" t="0" r="0" b="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K_Logo_BP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5" w:type="dxa"/>
            <w:vAlign w:val="center"/>
          </w:tcPr>
          <w:p w14:paraId="4AACAE71" w14:textId="77777777" w:rsidR="00047AB4" w:rsidRDefault="003C4FA8" w:rsidP="005360A9">
            <w:pPr>
              <w:jc w:val="center"/>
              <w:rPr>
                <w:rFonts w:ascii="Corbel" w:hAnsi="Corbel"/>
                <w:b/>
                <w:sz w:val="32"/>
                <w14:numForm w14:val="lining"/>
              </w:rPr>
            </w:pPr>
            <w:r w:rsidRPr="005360A9">
              <w:rPr>
                <w:rFonts w:ascii="Corbel" w:hAnsi="Corbel"/>
                <w:b/>
                <w:sz w:val="32"/>
                <w14:numForm w14:val="lining"/>
              </w:rPr>
              <w:t>Seminár k bakalárskej práci</w:t>
            </w:r>
          </w:p>
          <w:p w14:paraId="0B9348D8" w14:textId="0480C9C3" w:rsidR="003C1E1B" w:rsidRPr="005360A9" w:rsidRDefault="003C1E1B" w:rsidP="005360A9">
            <w:pPr>
              <w:jc w:val="center"/>
              <w:rPr>
                <w:rFonts w:ascii="Corbel" w:hAnsi="Corbel"/>
                <w:b/>
                <w:sz w:val="32"/>
                <w14:numForm w14:val="lining"/>
              </w:rPr>
            </w:pPr>
            <w:r>
              <w:rPr>
                <w:rFonts w:ascii="Corbel" w:hAnsi="Corbel"/>
                <w:b/>
                <w:sz w:val="32"/>
                <w14:numForm w14:val="lining"/>
              </w:rPr>
              <w:t>Katedra marketingu a obchodu</w:t>
            </w:r>
          </w:p>
        </w:tc>
        <w:tc>
          <w:tcPr>
            <w:tcW w:w="1908" w:type="dxa"/>
            <w:vAlign w:val="center"/>
          </w:tcPr>
          <w:p w14:paraId="2C5E43FD" w14:textId="77777777" w:rsidR="00047AB4" w:rsidRPr="005360A9" w:rsidRDefault="00E943E5" w:rsidP="00C50251">
            <w:pPr>
              <w:jc w:val="center"/>
              <w:rPr>
                <w:rFonts w:ascii="Corbel" w:hAnsi="Corbel"/>
                <w14:numForm w14:val="lining"/>
              </w:rPr>
            </w:pPr>
            <w:r w:rsidRPr="005360A9">
              <w:rPr>
                <w:rFonts w:ascii="Corbel" w:hAnsi="Corbel"/>
                <w:noProof/>
                <w14:numForm w14:val="lining"/>
              </w:rPr>
              <w:drawing>
                <wp:inline distT="0" distB="0" distL="0" distR="0" wp14:anchorId="6C7A4BE2" wp14:editId="2ABE076D">
                  <wp:extent cx="1236345" cy="1236345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M_logo_B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1233A" w14:textId="77777777" w:rsidR="00FD4DDD" w:rsidRPr="005360A9" w:rsidRDefault="00FD4DDD" w:rsidP="00E36B64">
      <w:pPr>
        <w:rPr>
          <w:rFonts w:ascii="Corbel" w:hAnsi="Corbel"/>
          <w14:numForm w14:val="lining"/>
        </w:rPr>
      </w:pPr>
    </w:p>
    <w:p w14:paraId="25B16880" w14:textId="78FBB377" w:rsidR="00E36B64" w:rsidRPr="005360A9" w:rsidRDefault="002418C0" w:rsidP="00E36B64">
      <w:pPr>
        <w:jc w:val="center"/>
        <w:rPr>
          <w:rFonts w:ascii="Corbel" w:hAnsi="Corbel"/>
          <w14:numForm w14:val="lining"/>
        </w:rPr>
      </w:pPr>
      <w:r w:rsidRPr="005360A9">
        <w:rPr>
          <w:rFonts w:ascii="Corbel" w:hAnsi="Corbel"/>
          <w:b/>
          <w:sz w:val="28"/>
          <w:szCs w:val="28"/>
          <w14:numForm w14:val="lining"/>
        </w:rPr>
        <w:t>Výkaz konzultácií k bakalárskej práci s</w:t>
      </w:r>
      <w:r w:rsidR="005360A9" w:rsidRPr="005360A9">
        <w:rPr>
          <w:rFonts w:ascii="Corbel" w:hAnsi="Corbel"/>
          <w:b/>
          <w:sz w:val="28"/>
          <w:szCs w:val="28"/>
          <w14:numForm w14:val="lining"/>
        </w:rPr>
        <w:t> </w:t>
      </w:r>
      <w:r w:rsidRPr="005360A9">
        <w:rPr>
          <w:rFonts w:ascii="Corbel" w:hAnsi="Corbel"/>
          <w:b/>
          <w:sz w:val="28"/>
          <w:szCs w:val="28"/>
          <w14:numForm w14:val="lining"/>
        </w:rPr>
        <w:t>vedúcim</w:t>
      </w:r>
      <w:r w:rsidR="005360A9" w:rsidRPr="005360A9">
        <w:rPr>
          <w:rFonts w:ascii="Corbel" w:hAnsi="Corbel"/>
          <w:b/>
          <w:sz w:val="28"/>
          <w:szCs w:val="28"/>
          <w14:numForm w14:val="lining"/>
        </w:rPr>
        <w:t xml:space="preserve"> </w:t>
      </w:r>
      <w:r w:rsidRPr="005360A9">
        <w:rPr>
          <w:rFonts w:ascii="Corbel" w:hAnsi="Corbel"/>
          <w:b/>
          <w:sz w:val="28"/>
          <w:szCs w:val="28"/>
          <w14:numForm w14:val="lining"/>
        </w:rPr>
        <w:t>bakalárskej práce</w:t>
      </w:r>
      <w:r w:rsidR="00E36B64" w:rsidRPr="005360A9">
        <w:rPr>
          <w:rStyle w:val="Odkaznapoznmkupodiarou"/>
          <w:rFonts w:ascii="Corbel" w:hAnsi="Corbel"/>
          <w14:numForm w14:val="lining"/>
        </w:rPr>
        <w:footnoteReference w:id="1"/>
      </w:r>
    </w:p>
    <w:p w14:paraId="4C3EB95B" w14:textId="77777777" w:rsidR="00E36B64" w:rsidRPr="005360A9" w:rsidRDefault="00E36B64" w:rsidP="00E36B64">
      <w:pPr>
        <w:rPr>
          <w:rFonts w:ascii="Corbel" w:hAnsi="Corbel"/>
          <w14:numForm w14:val="lining"/>
        </w:rPr>
      </w:pPr>
    </w:p>
    <w:p w14:paraId="1D59C05C" w14:textId="6316AC9D" w:rsidR="00E36B64" w:rsidRPr="005360A9" w:rsidRDefault="00E36B64" w:rsidP="00E36B64">
      <w:pPr>
        <w:spacing w:line="360" w:lineRule="auto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>Meno a priezvisko študenta:</w:t>
      </w:r>
      <w:r w:rsidRPr="005360A9">
        <w:rPr>
          <w:rFonts w:ascii="Corbel" w:hAnsi="Corbel"/>
          <w14:numForm w14:val="lining"/>
        </w:rPr>
        <w:tab/>
      </w:r>
      <w:r w:rsidR="007C7517">
        <w:rPr>
          <w:rFonts w:ascii="Corbel" w:hAnsi="Corbel"/>
          <w14:numForm w14:val="lining"/>
        </w:rPr>
        <w:t>.................................................................................................</w:t>
      </w:r>
      <w:r w:rsidR="007C7517">
        <w:rPr>
          <w:rFonts w:ascii="Corbel" w:hAnsi="Corbel"/>
          <w14:numForm w14:val="lining"/>
        </w:rPr>
        <w:fldChar w:fldCharType="begin"/>
      </w:r>
      <w:r w:rsidR="007C7517">
        <w:rPr>
          <w:rFonts w:ascii="Corbel" w:hAnsi="Corbel"/>
          <w14:numForm w14:val="lining"/>
        </w:rPr>
        <w:instrText xml:space="preserve"> FILLIN  \* MERGEFORMAT </w:instrText>
      </w:r>
      <w:r w:rsidR="007C7517">
        <w:rPr>
          <w:rFonts w:ascii="Corbel" w:hAnsi="Corbel"/>
          <w14:numForm w14:val="lining"/>
        </w:rPr>
        <w:fldChar w:fldCharType="end"/>
      </w:r>
    </w:p>
    <w:p w14:paraId="0BF7C8AC" w14:textId="77777777" w:rsidR="003C1E1B" w:rsidRDefault="00E36B64" w:rsidP="005360A9">
      <w:pPr>
        <w:spacing w:line="360" w:lineRule="auto"/>
        <w:ind w:left="2880" w:hanging="2880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>Rok, stupeň a forma štúdia:</w:t>
      </w:r>
      <w:r w:rsidRPr="005360A9">
        <w:rPr>
          <w:rFonts w:ascii="Corbel" w:hAnsi="Corbel"/>
          <w14:numForm w14:val="lining"/>
        </w:rPr>
        <w:tab/>
      </w:r>
      <w:r w:rsidR="00CE5F6E" w:rsidRPr="005360A9">
        <w:rPr>
          <w:rFonts w:ascii="Corbel" w:hAnsi="Corbel"/>
          <w14:numForm w14:val="lining"/>
        </w:rPr>
        <w:t>3. ro</w:t>
      </w:r>
      <w:r w:rsidR="0072776C">
        <w:rPr>
          <w:rFonts w:ascii="Corbel" w:hAnsi="Corbel"/>
          <w14:numForm w14:val="lining"/>
        </w:rPr>
        <w:t>čník</w:t>
      </w:r>
      <w:r w:rsidR="00CE5F6E" w:rsidRPr="005360A9">
        <w:rPr>
          <w:rFonts w:ascii="Corbel" w:hAnsi="Corbel"/>
          <w14:numForm w14:val="lining"/>
        </w:rPr>
        <w:t xml:space="preserve"> štúdia, bakalárske štúdium, denná forma štúdia</w:t>
      </w:r>
    </w:p>
    <w:p w14:paraId="2C9B459B" w14:textId="77777777" w:rsidR="003C1E1B" w:rsidRDefault="00E943E5" w:rsidP="003C1E1B">
      <w:pPr>
        <w:spacing w:line="360" w:lineRule="auto"/>
        <w:ind w:left="2880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>študijný program</w:t>
      </w:r>
      <w:r w:rsidR="00672A15" w:rsidRPr="005360A9">
        <w:rPr>
          <w:rFonts w:ascii="Corbel" w:hAnsi="Corbel"/>
          <w14:numForm w14:val="lining"/>
        </w:rPr>
        <w:t xml:space="preserve"> </w:t>
      </w:r>
      <w:r w:rsidR="005360A9" w:rsidRPr="005360A9">
        <w:rPr>
          <w:rFonts w:ascii="Corbel" w:hAnsi="Corbel"/>
          <w:i/>
          <w:iCs/>
          <w14:numForm w14:val="lining"/>
        </w:rPr>
        <w:t>m</w:t>
      </w:r>
      <w:r w:rsidR="00672A15" w:rsidRPr="005360A9">
        <w:rPr>
          <w:rFonts w:ascii="Corbel" w:hAnsi="Corbel"/>
          <w:i/>
          <w:iCs/>
          <w14:numForm w14:val="lining"/>
        </w:rPr>
        <w:t>anažment</w:t>
      </w:r>
    </w:p>
    <w:p w14:paraId="17355D45" w14:textId="756A4FB0" w:rsidR="00E36B64" w:rsidRPr="003C1E1B" w:rsidRDefault="005360A9" w:rsidP="003C1E1B">
      <w:pPr>
        <w:spacing w:line="360" w:lineRule="auto"/>
        <w:ind w:left="2880"/>
        <w:rPr>
          <w:rFonts w:ascii="Corbel" w:hAnsi="Corbel"/>
          <w14:numForm w14:val="lining"/>
        </w:rPr>
      </w:pPr>
      <w:r>
        <w:rPr>
          <w:rFonts w:ascii="Corbel" w:hAnsi="Corbel"/>
          <w14:numForm w14:val="lining"/>
        </w:rPr>
        <w:t xml:space="preserve">trajektória </w:t>
      </w:r>
      <w:r>
        <w:rPr>
          <w:rFonts w:ascii="Corbel" w:hAnsi="Corbel"/>
          <w:i/>
          <w:iCs/>
          <w14:numForm w14:val="lining"/>
        </w:rPr>
        <w:t>marketing</w:t>
      </w:r>
      <w:r>
        <w:rPr>
          <w:rFonts w:ascii="Corbel" w:hAnsi="Corbel"/>
          <w14:numForm w14:val="lining"/>
        </w:rPr>
        <w:t>/</w:t>
      </w:r>
      <w:r>
        <w:rPr>
          <w:rFonts w:ascii="Corbel" w:hAnsi="Corbel"/>
          <w:i/>
          <w:iCs/>
          <w14:numForm w14:val="lining"/>
        </w:rPr>
        <w:t>manažment značky</w:t>
      </w:r>
      <w:r w:rsidR="0072776C" w:rsidRPr="003C1E1B">
        <w:rPr>
          <w:rStyle w:val="Odkaznapoznmkupodiarou"/>
          <w:rFonts w:ascii="Corbel" w:hAnsi="Corbel"/>
          <w14:numForm w14:val="lining"/>
        </w:rPr>
        <w:footnoteReference w:id="2"/>
      </w:r>
    </w:p>
    <w:p w14:paraId="7547DD5B" w14:textId="77777777" w:rsidR="00E36B64" w:rsidRPr="005360A9" w:rsidRDefault="00E36B64" w:rsidP="00E36B64">
      <w:pPr>
        <w:spacing w:line="360" w:lineRule="auto"/>
        <w:rPr>
          <w:rFonts w:ascii="Corbel" w:hAnsi="Corbel"/>
          <w14:numForm w14:val="lining"/>
        </w:rPr>
      </w:pPr>
    </w:p>
    <w:p w14:paraId="6103DC39" w14:textId="3D0F1C4C" w:rsidR="00700BCF" w:rsidRPr="005360A9" w:rsidRDefault="00E36B64" w:rsidP="00E36B64">
      <w:pPr>
        <w:spacing w:line="360" w:lineRule="auto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 xml:space="preserve">Téma </w:t>
      </w:r>
      <w:r w:rsidR="00CE5F6E" w:rsidRPr="005360A9">
        <w:rPr>
          <w:rFonts w:ascii="Corbel" w:hAnsi="Corbel"/>
          <w14:numForm w14:val="lining"/>
        </w:rPr>
        <w:t>bakalárskej</w:t>
      </w:r>
      <w:r w:rsidRPr="005360A9">
        <w:rPr>
          <w:rFonts w:ascii="Corbel" w:hAnsi="Corbel"/>
          <w14:numForm w14:val="lining"/>
        </w:rPr>
        <w:t xml:space="preserve"> práce:</w:t>
      </w:r>
      <w:r w:rsidR="005360A9">
        <w:rPr>
          <w:rFonts w:ascii="Corbel" w:hAnsi="Corbel"/>
          <w14:numForm w14:val="lining"/>
        </w:rPr>
        <w:tab/>
      </w:r>
      <w:r w:rsidR="007C7517">
        <w:rPr>
          <w:rFonts w:ascii="Corbel" w:hAnsi="Corbel"/>
          <w14:numForm w14:val="lining"/>
        </w:rPr>
        <w:t>.................................................................................................</w:t>
      </w:r>
    </w:p>
    <w:p w14:paraId="6C2473C3" w14:textId="07BD52F9" w:rsidR="00E36B64" w:rsidRPr="005360A9" w:rsidRDefault="0083424E" w:rsidP="00E36B64">
      <w:pPr>
        <w:spacing w:line="360" w:lineRule="auto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>Vedúci</w:t>
      </w:r>
      <w:r w:rsidR="005360A9">
        <w:rPr>
          <w:rFonts w:ascii="Corbel" w:hAnsi="Corbel"/>
          <w14:numForm w14:val="lining"/>
        </w:rPr>
        <w:t xml:space="preserve"> </w:t>
      </w:r>
      <w:r w:rsidR="00700BCF" w:rsidRPr="005360A9">
        <w:rPr>
          <w:rFonts w:ascii="Corbel" w:hAnsi="Corbel"/>
          <w14:numForm w14:val="lining"/>
        </w:rPr>
        <w:t>bakalárskej práce:</w:t>
      </w:r>
      <w:r w:rsidR="005360A9">
        <w:rPr>
          <w:rFonts w:ascii="Corbel" w:hAnsi="Corbel"/>
          <w14:numForm w14:val="lining"/>
        </w:rPr>
        <w:tab/>
      </w:r>
      <w:r w:rsidR="007C7517">
        <w:rPr>
          <w:rFonts w:ascii="Corbel" w:hAnsi="Corbel"/>
          <w14:numForm w14:val="lining"/>
        </w:rPr>
        <w:t>.................................................................................................</w:t>
      </w:r>
    </w:p>
    <w:p w14:paraId="4D79DFBF" w14:textId="77777777" w:rsidR="00E36B64" w:rsidRPr="005360A9" w:rsidRDefault="00E36B64" w:rsidP="00E36B64">
      <w:pPr>
        <w:spacing w:line="360" w:lineRule="auto"/>
        <w:rPr>
          <w:rFonts w:ascii="Corbel" w:hAnsi="Corbel"/>
          <w14:numForm w14:val="lining"/>
        </w:rPr>
      </w:pPr>
    </w:p>
    <w:p w14:paraId="57898F68" w14:textId="77777777" w:rsidR="00E36B64" w:rsidRPr="005360A9" w:rsidRDefault="00E36B64" w:rsidP="00FD4DDD">
      <w:pPr>
        <w:jc w:val="both"/>
        <w:rPr>
          <w:rFonts w:ascii="Corbel" w:hAnsi="Corbel"/>
          <w:b/>
          <w14:numForm w14:val="lining"/>
        </w:rPr>
      </w:pPr>
      <w:r w:rsidRPr="005360A9">
        <w:rPr>
          <w:rFonts w:ascii="Corbel" w:hAnsi="Corbel"/>
          <w:b/>
          <w14:numForm w14:val="lining"/>
        </w:rPr>
        <w:t xml:space="preserve">Povinnosťou študenta je pred začatím vypracúvania témy </w:t>
      </w:r>
      <w:r w:rsidR="00CE5F6E" w:rsidRPr="005360A9">
        <w:rPr>
          <w:rFonts w:ascii="Corbel" w:hAnsi="Corbel"/>
          <w:b/>
          <w14:numForm w14:val="lining"/>
        </w:rPr>
        <w:t>bakalárskej</w:t>
      </w:r>
      <w:r w:rsidRPr="005360A9">
        <w:rPr>
          <w:rFonts w:ascii="Corbel" w:hAnsi="Corbel"/>
          <w:b/>
          <w14:numForm w14:val="lining"/>
        </w:rPr>
        <w:t xml:space="preserve"> práce:</w:t>
      </w:r>
    </w:p>
    <w:p w14:paraId="534F6DA2" w14:textId="77777777" w:rsidR="00E36B64" w:rsidRPr="005360A9" w:rsidRDefault="00064EAF" w:rsidP="00710779">
      <w:pPr>
        <w:numPr>
          <w:ilvl w:val="0"/>
          <w:numId w:val="2"/>
        </w:numPr>
        <w:jc w:val="both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 xml:space="preserve">Naštudovať si </w:t>
      </w:r>
      <w:r w:rsidR="005A4E5B" w:rsidRPr="005360A9">
        <w:rPr>
          <w:rFonts w:ascii="Corbel" w:hAnsi="Corbel"/>
          <w:i/>
          <w14:numForm w14:val="lining"/>
        </w:rPr>
        <w:t>V</w:t>
      </w:r>
      <w:r w:rsidRPr="005360A9">
        <w:rPr>
          <w:rFonts w:ascii="Corbel" w:hAnsi="Corbel"/>
          <w:i/>
          <w14:numForm w14:val="lining"/>
        </w:rPr>
        <w:t>nútorný predpis č. 7/2018 Smernica rektora Univerzity Komenského v Bratislave Úplné znenie vnútorného predpisu č. 12/2013 Smernice rektora Univerzity Komenského v Bratislave o základných náležitostiach záverečných prác, rigoróznych prác a habilitačných prác, kontrole ich originality, uchovávaní a sprístupňovaní na Univerzite Komenského v Bratislave v znení dodatku č. 1 a dodatku č. 2</w:t>
      </w:r>
      <w:r w:rsidRPr="005360A9">
        <w:rPr>
          <w:rFonts w:ascii="Corbel" w:hAnsi="Corbel"/>
          <w14:numForm w14:val="lining"/>
        </w:rPr>
        <w:t>.</w:t>
      </w:r>
      <w:r w:rsidR="005A4E5B" w:rsidRPr="005360A9">
        <w:rPr>
          <w:rFonts w:ascii="Corbel" w:hAnsi="Corbel"/>
          <w14:numForm w14:val="lining"/>
        </w:rPr>
        <w:t xml:space="preserve"> ako aj </w:t>
      </w:r>
      <w:r w:rsidR="005A4E5B" w:rsidRPr="005360A9">
        <w:rPr>
          <w:rFonts w:ascii="Corbel" w:hAnsi="Corbel"/>
          <w:i/>
          <w14:numForm w14:val="lining"/>
        </w:rPr>
        <w:t>Vnútorný predpis č. 8/2019 Smernica dekana Univerzity Komenského v Bratislave, Fakulty managementu ktorou sa upravujú niektoré podrobnosti o záverečných prácach na prvom a druhom stupni štúdia</w:t>
      </w:r>
    </w:p>
    <w:p w14:paraId="292DCC6D" w14:textId="77777777" w:rsidR="00E36B64" w:rsidRPr="005360A9" w:rsidRDefault="00E36B64" w:rsidP="00FD4DDD">
      <w:pPr>
        <w:numPr>
          <w:ilvl w:val="0"/>
          <w:numId w:val="2"/>
        </w:numPr>
        <w:jc w:val="both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 xml:space="preserve">Oboznámiť sa s normou o citovaní dokumentov, viď. </w:t>
      </w:r>
      <w:r w:rsidR="005A4E5B" w:rsidRPr="005360A9">
        <w:rPr>
          <w:rFonts w:ascii="Corbel" w:hAnsi="Corbel"/>
          <w14:numForm w14:val="lining"/>
        </w:rPr>
        <w:t>napr. d</w:t>
      </w:r>
      <w:r w:rsidRPr="005360A9">
        <w:rPr>
          <w:rFonts w:ascii="Corbel" w:hAnsi="Corbel"/>
          <w14:numForm w14:val="lining"/>
        </w:rPr>
        <w:t xml:space="preserve">okument </w:t>
      </w:r>
      <w:r w:rsidRPr="005360A9">
        <w:rPr>
          <w:rFonts w:ascii="Corbel" w:hAnsi="Corbel"/>
          <w:i/>
          <w14:numForm w14:val="lining"/>
        </w:rPr>
        <w:t>Pravidlá tvorby bibliografických odkazov na informačné zdroje podľa ISO 690 (2010)</w:t>
      </w:r>
      <w:r w:rsidRPr="005360A9">
        <w:rPr>
          <w:rFonts w:ascii="Corbel" w:hAnsi="Corbel"/>
          <w14:numForm w14:val="lining"/>
        </w:rPr>
        <w:t>.</w:t>
      </w:r>
      <w:r w:rsidR="005A4E5B" w:rsidRPr="005360A9">
        <w:rPr>
          <w:rFonts w:ascii="Corbel" w:hAnsi="Corbel"/>
          <w14:numForm w14:val="lining"/>
        </w:rPr>
        <w:t xml:space="preserve"> alebo Pravidlá tvorby bibliografických odkazov na informačné zdroje podľa ISO 690 (2010) dostupné na: </w:t>
      </w:r>
      <w:hyperlink r:id="rId13" w:history="1">
        <w:r w:rsidR="005A4E5B" w:rsidRPr="005360A9">
          <w:rPr>
            <w:rStyle w:val="Hypertextovprepojenie"/>
            <w:rFonts w:ascii="Corbel" w:hAnsi="Corbel"/>
            <w14:numForm w14:val="lining"/>
          </w:rPr>
          <w:t>http://stella.uniba.sk/texty/690-2010_priklady.pdf</w:t>
        </w:r>
      </w:hyperlink>
      <w:r w:rsidR="005A4E5B" w:rsidRPr="005360A9">
        <w:rPr>
          <w:rFonts w:ascii="Corbel" w:hAnsi="Corbel"/>
          <w14:numForm w14:val="lining"/>
        </w:rPr>
        <w:t xml:space="preserve"> </w:t>
      </w:r>
    </w:p>
    <w:p w14:paraId="5D082CA4" w14:textId="77777777" w:rsidR="00E36B64" w:rsidRPr="005360A9" w:rsidRDefault="00E36B64" w:rsidP="00FD4DDD">
      <w:pPr>
        <w:numPr>
          <w:ilvl w:val="0"/>
          <w:numId w:val="2"/>
        </w:numPr>
        <w:jc w:val="both"/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 xml:space="preserve">Naštudovať </w:t>
      </w:r>
      <w:r w:rsidR="0094153C" w:rsidRPr="005360A9">
        <w:rPr>
          <w:rFonts w:ascii="Corbel" w:hAnsi="Corbel"/>
          <w14:numForm w14:val="lining"/>
        </w:rPr>
        <w:t xml:space="preserve">si prednášky </w:t>
      </w:r>
      <w:r w:rsidR="00EB3432" w:rsidRPr="005360A9">
        <w:rPr>
          <w:rFonts w:ascii="Corbel" w:hAnsi="Corbel"/>
          <w14:numForm w14:val="lining"/>
        </w:rPr>
        <w:t xml:space="preserve">a študijné materiály </w:t>
      </w:r>
      <w:r w:rsidR="0094153C" w:rsidRPr="005360A9">
        <w:rPr>
          <w:rFonts w:ascii="Corbel" w:hAnsi="Corbel"/>
          <w14:numForm w14:val="lining"/>
        </w:rPr>
        <w:t>k predmetu Seminár k bakalárskej práci</w:t>
      </w:r>
    </w:p>
    <w:p w14:paraId="1DA56E84" w14:textId="596816E9" w:rsidR="00A51CC6" w:rsidRDefault="00A51CC6">
      <w:pPr>
        <w:rPr>
          <w:rFonts w:ascii="Corbel" w:hAnsi="Corbel"/>
          <w14:numForm w14:val="lining"/>
        </w:rPr>
      </w:pPr>
      <w:r>
        <w:rPr>
          <w:rFonts w:ascii="Corbel" w:hAnsi="Corbel"/>
          <w14:numForm w14:val="lining"/>
        </w:rPr>
        <w:br w:type="page"/>
      </w:r>
    </w:p>
    <w:p w14:paraId="6E8D76BF" w14:textId="24C0C295" w:rsidR="00FD4DDD" w:rsidRPr="005360A9" w:rsidRDefault="008D6345" w:rsidP="00FD4DDD">
      <w:pPr>
        <w:rPr>
          <w:rFonts w:ascii="Corbel" w:hAnsi="Corbel"/>
          <w:b/>
          <w14:numForm w14:val="lining"/>
        </w:rPr>
      </w:pPr>
      <w:r w:rsidRPr="005360A9">
        <w:rPr>
          <w:rFonts w:ascii="Corbel" w:hAnsi="Corbel"/>
          <w:b/>
          <w14:numForm w14:val="lining"/>
        </w:rPr>
        <w:lastRenderedPageBreak/>
        <w:t xml:space="preserve">Špecifikovanie harmonogramu a úloh súvisiacich </w:t>
      </w:r>
      <w:r w:rsidR="00916352" w:rsidRPr="005360A9">
        <w:rPr>
          <w:rFonts w:ascii="Corbel" w:hAnsi="Corbel"/>
          <w:b/>
          <w14:numForm w14:val="lining"/>
        </w:rPr>
        <w:t>so spracovaním záverečnej práce</w:t>
      </w:r>
      <w:r w:rsidRPr="005360A9">
        <w:rPr>
          <w:rFonts w:ascii="Corbel" w:hAnsi="Corbel"/>
          <w:b/>
          <w14:numForm w14:val="lining"/>
        </w:rPr>
        <w:t xml:space="preserve"> </w:t>
      </w:r>
    </w:p>
    <w:tbl>
      <w:tblPr>
        <w:tblW w:w="9664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2013"/>
        <w:gridCol w:w="1447"/>
      </w:tblGrid>
      <w:tr w:rsidR="00FD4DDD" w:rsidRPr="005360A9" w14:paraId="34079E67" w14:textId="77777777" w:rsidTr="00D23E6E">
        <w:trPr>
          <w:jc w:val="center"/>
        </w:trPr>
        <w:tc>
          <w:tcPr>
            <w:tcW w:w="675" w:type="dxa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44117173" w14:textId="77777777" w:rsidR="00FD4DDD" w:rsidRPr="005360A9" w:rsidRDefault="00FD4DDD" w:rsidP="00FD4DDD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P. č.</w:t>
            </w:r>
          </w:p>
        </w:tc>
        <w:tc>
          <w:tcPr>
            <w:tcW w:w="5529" w:type="dxa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6C3A308D" w14:textId="77777777" w:rsidR="00FD4DDD" w:rsidRPr="005360A9" w:rsidRDefault="00FD4DDD" w:rsidP="00FD4DDD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Úloha</w:t>
            </w:r>
          </w:p>
        </w:tc>
        <w:tc>
          <w:tcPr>
            <w:tcW w:w="2013" w:type="dxa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0F658105" w14:textId="77777777" w:rsidR="00FD4DDD" w:rsidRPr="005360A9" w:rsidRDefault="00FD4DDD" w:rsidP="00FD4DDD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Poznámka</w:t>
            </w:r>
          </w:p>
        </w:tc>
        <w:tc>
          <w:tcPr>
            <w:tcW w:w="1447" w:type="dxa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44135098" w14:textId="77777777" w:rsidR="00FD4DDD" w:rsidRPr="005360A9" w:rsidRDefault="00FD4DDD" w:rsidP="00FD4DDD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Termín splnenia</w:t>
            </w:r>
          </w:p>
        </w:tc>
      </w:tr>
      <w:tr w:rsidR="00FD4DDD" w:rsidRPr="005360A9" w14:paraId="6A3CDE92" w14:textId="77777777" w:rsidTr="005A79BC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14:paraId="23549E53" w14:textId="77777777" w:rsidR="00FD4DDD" w:rsidRPr="005360A9" w:rsidRDefault="00FD4DDD" w:rsidP="005A79BC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1.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04AA5E1" w14:textId="01E4848F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  <w:r w:rsidRPr="005360A9">
              <w:rPr>
                <w:rFonts w:ascii="Corbel" w:hAnsi="Corbel"/>
                <w14:numForm w14:val="lining"/>
              </w:rPr>
              <w:t>Literatúra relevantná k</w:t>
            </w:r>
            <w:r w:rsidR="00FC624A" w:rsidRPr="005360A9">
              <w:rPr>
                <w:rFonts w:ascii="Corbel" w:hAnsi="Corbel"/>
                <w14:numForm w14:val="lining"/>
              </w:rPr>
              <w:t> </w:t>
            </w:r>
            <w:r w:rsidRPr="005360A9">
              <w:rPr>
                <w:rFonts w:ascii="Corbel" w:hAnsi="Corbel"/>
                <w14:numForm w14:val="lining"/>
              </w:rPr>
              <w:t xml:space="preserve">téme </w:t>
            </w:r>
            <w:r w:rsidR="00CE5F6E" w:rsidRPr="005360A9">
              <w:rPr>
                <w:rFonts w:ascii="Corbel" w:hAnsi="Corbel"/>
                <w14:numForm w14:val="lining"/>
              </w:rPr>
              <w:t>bakalárskej</w:t>
            </w:r>
            <w:r w:rsidRPr="005360A9">
              <w:rPr>
                <w:rFonts w:ascii="Corbel" w:hAnsi="Corbel"/>
                <w14:numForm w14:val="lining"/>
              </w:rPr>
              <w:t xml:space="preserve"> práce (učebnice, monografie, vedecké a</w:t>
            </w:r>
            <w:r w:rsidR="00FC624A" w:rsidRPr="005360A9">
              <w:rPr>
                <w:rFonts w:ascii="Corbel" w:hAnsi="Corbel"/>
                <w14:numForm w14:val="lining"/>
              </w:rPr>
              <w:t> </w:t>
            </w:r>
            <w:r w:rsidRPr="005360A9">
              <w:rPr>
                <w:rFonts w:ascii="Corbel" w:hAnsi="Corbel"/>
                <w14:numForm w14:val="lining"/>
              </w:rPr>
              <w:t>odborné štúdie, príspevky z</w:t>
            </w:r>
            <w:r w:rsidR="00FC624A" w:rsidRPr="005360A9">
              <w:rPr>
                <w:rFonts w:ascii="Corbel" w:hAnsi="Corbel"/>
                <w14:numForm w14:val="lining"/>
              </w:rPr>
              <w:t> </w:t>
            </w:r>
            <w:r w:rsidRPr="005360A9">
              <w:rPr>
                <w:rFonts w:ascii="Corbel" w:hAnsi="Corbel"/>
                <w14:numForm w14:val="lining"/>
              </w:rPr>
              <w:t xml:space="preserve">konferencií, zákony, ...) – zoznam, rešerš. Štúdium </w:t>
            </w:r>
            <w:r w:rsidR="00F744F2">
              <w:rPr>
                <w:rFonts w:ascii="Corbel" w:hAnsi="Corbel"/>
                <w14:numForm w14:val="lining"/>
              </w:rPr>
              <w:t xml:space="preserve">odbornej domácej a zahraničnej </w:t>
            </w:r>
            <w:r w:rsidRPr="005360A9">
              <w:rPr>
                <w:rFonts w:ascii="Corbel" w:hAnsi="Corbel"/>
                <w14:numForm w14:val="lining"/>
              </w:rPr>
              <w:t>literatúry.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ACA6667" w14:textId="77777777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14:paraId="51C76A11" w14:textId="77777777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</w:p>
        </w:tc>
      </w:tr>
      <w:tr w:rsidR="00FD4DDD" w:rsidRPr="005360A9" w14:paraId="0684C280" w14:textId="77777777" w:rsidTr="005A79BC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14:paraId="3C33836C" w14:textId="77777777" w:rsidR="00FD4DDD" w:rsidRPr="005360A9" w:rsidRDefault="00FD4DDD" w:rsidP="005A79BC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2.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F458DCB" w14:textId="08770784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  <w:r w:rsidRPr="005360A9">
              <w:rPr>
                <w:rFonts w:ascii="Corbel" w:hAnsi="Corbel"/>
                <w14:numForm w14:val="lining"/>
              </w:rPr>
              <w:t xml:space="preserve">Formulácia </w:t>
            </w:r>
            <w:r w:rsidR="00A51CC6">
              <w:rPr>
                <w:rFonts w:ascii="Corbel" w:hAnsi="Corbel"/>
                <w14:numForm w14:val="lining"/>
              </w:rPr>
              <w:t xml:space="preserve">hlavného </w:t>
            </w:r>
            <w:r w:rsidRPr="005360A9">
              <w:rPr>
                <w:rFonts w:ascii="Corbel" w:hAnsi="Corbel"/>
                <w14:numForm w14:val="lining"/>
              </w:rPr>
              <w:t xml:space="preserve">cieľa </w:t>
            </w:r>
            <w:r w:rsidR="00CE5F6E" w:rsidRPr="005360A9">
              <w:rPr>
                <w:rFonts w:ascii="Corbel" w:hAnsi="Corbel"/>
                <w14:numForm w14:val="lining"/>
              </w:rPr>
              <w:t>bakalárskej</w:t>
            </w:r>
            <w:r w:rsidRPr="005360A9">
              <w:rPr>
                <w:rFonts w:ascii="Corbel" w:hAnsi="Corbel"/>
                <w14:numForm w14:val="lining"/>
              </w:rPr>
              <w:t xml:space="preserve"> práce</w:t>
            </w:r>
            <w:r w:rsidR="00D23E6E" w:rsidRPr="005360A9">
              <w:rPr>
                <w:rFonts w:ascii="Corbel" w:hAnsi="Corbel"/>
                <w14:numForm w14:val="lining"/>
              </w:rPr>
              <w:t xml:space="preserve"> (ak nebol uvedený v</w:t>
            </w:r>
            <w:r w:rsidR="00FC624A" w:rsidRPr="005360A9">
              <w:rPr>
                <w:rFonts w:ascii="Corbel" w:hAnsi="Corbel"/>
                <w14:numForm w14:val="lining"/>
              </w:rPr>
              <w:t> </w:t>
            </w:r>
            <w:r w:rsidR="00D23E6E" w:rsidRPr="005360A9">
              <w:rPr>
                <w:rFonts w:ascii="Corbel" w:hAnsi="Corbel"/>
                <w14:numForm w14:val="lining"/>
              </w:rPr>
              <w:t>zadaní).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A5D6A21" w14:textId="77777777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14:paraId="7CBD5577" w14:textId="77777777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</w:p>
        </w:tc>
      </w:tr>
      <w:tr w:rsidR="00FD4DDD" w:rsidRPr="005360A9" w14:paraId="12F471B5" w14:textId="77777777" w:rsidTr="005A79BC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14:paraId="2E265D2D" w14:textId="77777777" w:rsidR="00FD4DDD" w:rsidRPr="005360A9" w:rsidRDefault="00FD4DDD" w:rsidP="005A79BC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3.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0D1556D" w14:textId="4B59A0E0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  <w:r w:rsidRPr="005360A9">
              <w:rPr>
                <w:rFonts w:ascii="Corbel" w:hAnsi="Corbel"/>
                <w14:numForm w14:val="lining"/>
              </w:rPr>
              <w:t xml:space="preserve">Návrh štruktúry </w:t>
            </w:r>
            <w:r w:rsidR="00CE5F6E" w:rsidRPr="005360A9">
              <w:rPr>
                <w:rFonts w:ascii="Corbel" w:hAnsi="Corbel"/>
                <w14:numForm w14:val="lining"/>
              </w:rPr>
              <w:t>bakalárskej</w:t>
            </w:r>
            <w:r w:rsidRPr="005360A9">
              <w:rPr>
                <w:rFonts w:ascii="Corbel" w:hAnsi="Corbel"/>
                <w14:numForm w14:val="lining"/>
              </w:rPr>
              <w:t xml:space="preserve"> práce s</w:t>
            </w:r>
            <w:r w:rsidR="00FC624A" w:rsidRPr="005360A9">
              <w:rPr>
                <w:rFonts w:ascii="Corbel" w:hAnsi="Corbel"/>
                <w14:numForm w14:val="lining"/>
              </w:rPr>
              <w:t> </w:t>
            </w:r>
            <w:r w:rsidRPr="005360A9">
              <w:rPr>
                <w:rFonts w:ascii="Corbel" w:hAnsi="Corbel"/>
                <w14:numForm w14:val="lining"/>
              </w:rPr>
              <w:t>pracovnou anotáciou ku každému bodu (kapitoly, subkapitoly, časti). Konzultácia návrhu s</w:t>
            </w:r>
            <w:r w:rsidR="00FC624A" w:rsidRPr="005360A9">
              <w:rPr>
                <w:rFonts w:ascii="Corbel" w:hAnsi="Corbel"/>
                <w14:numForm w14:val="lining"/>
              </w:rPr>
              <w:t> </w:t>
            </w:r>
            <w:r w:rsidRPr="005360A9">
              <w:rPr>
                <w:rFonts w:ascii="Corbel" w:hAnsi="Corbel"/>
                <w14:numForm w14:val="lining"/>
              </w:rPr>
              <w:t xml:space="preserve">vedúcim </w:t>
            </w:r>
            <w:r w:rsidR="00CE5F6E" w:rsidRPr="005360A9">
              <w:rPr>
                <w:rFonts w:ascii="Corbel" w:hAnsi="Corbel"/>
                <w14:numForm w14:val="lining"/>
              </w:rPr>
              <w:t>bakalárskej</w:t>
            </w:r>
            <w:r w:rsidRPr="005360A9">
              <w:rPr>
                <w:rFonts w:ascii="Corbel" w:hAnsi="Corbel"/>
                <w14:numForm w14:val="lining"/>
              </w:rPr>
              <w:t xml:space="preserve"> práce. Súhlas vedúceho </w:t>
            </w:r>
            <w:r w:rsidR="00CE5F6E" w:rsidRPr="005360A9">
              <w:rPr>
                <w:rFonts w:ascii="Corbel" w:hAnsi="Corbel"/>
                <w14:numForm w14:val="lining"/>
              </w:rPr>
              <w:t>bakalárskej</w:t>
            </w:r>
            <w:r w:rsidRPr="005360A9">
              <w:rPr>
                <w:rFonts w:ascii="Corbel" w:hAnsi="Corbel"/>
                <w14:numForm w14:val="lining"/>
              </w:rPr>
              <w:t xml:space="preserve"> práce s</w:t>
            </w:r>
            <w:r w:rsidR="00FC624A" w:rsidRPr="005360A9">
              <w:rPr>
                <w:rFonts w:ascii="Corbel" w:hAnsi="Corbel"/>
                <w14:numForm w14:val="lining"/>
              </w:rPr>
              <w:t> </w:t>
            </w:r>
            <w:r w:rsidRPr="005360A9">
              <w:rPr>
                <w:rFonts w:ascii="Corbel" w:hAnsi="Corbel"/>
                <w14:numForm w14:val="lining"/>
              </w:rPr>
              <w:t>návrhom štruktúry.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9C6F46A" w14:textId="77777777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14:paraId="709B5AB9" w14:textId="77777777" w:rsidR="00FD4DDD" w:rsidRPr="005360A9" w:rsidRDefault="00FD4DDD" w:rsidP="005A79BC">
            <w:pPr>
              <w:rPr>
                <w:rFonts w:ascii="Corbel" w:hAnsi="Corbel"/>
                <w14:numForm w14:val="lining"/>
              </w:rPr>
            </w:pPr>
          </w:p>
        </w:tc>
      </w:tr>
      <w:tr w:rsidR="00FC624A" w:rsidRPr="005360A9" w14:paraId="7E5C3FAB" w14:textId="77777777" w:rsidTr="008826C4">
        <w:trPr>
          <w:jc w:val="center"/>
        </w:trPr>
        <w:tc>
          <w:tcPr>
            <w:tcW w:w="9664" w:type="dxa"/>
            <w:gridSpan w:val="4"/>
            <w:shd w:val="clear" w:color="auto" w:fill="auto"/>
          </w:tcPr>
          <w:p w14:paraId="20C345DF" w14:textId="3BBA8FB4" w:rsidR="00EE2C17" w:rsidRPr="007A2949" w:rsidRDefault="00FC624A" w:rsidP="007A2949">
            <w:pPr>
              <w:jc w:val="center"/>
              <w:rPr>
                <w:rFonts w:ascii="Corbel" w:hAnsi="Corbel"/>
                <w:i/>
                <w:iCs/>
                <w:highlight w:val="yellow"/>
                <w14:numForm w14:val="lining"/>
              </w:rPr>
            </w:pPr>
            <w:r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 xml:space="preserve">Uvedené </w:t>
            </w:r>
            <w:r w:rsidR="007A2949"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>tri</w:t>
            </w:r>
            <w:r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 xml:space="preserve"> úlohy </w:t>
            </w:r>
            <w:r w:rsidR="00041A13">
              <w:rPr>
                <w:rFonts w:ascii="Corbel" w:hAnsi="Corbel"/>
                <w:i/>
                <w:iCs/>
                <w:highlight w:val="yellow"/>
                <w14:numForm w14:val="lining"/>
              </w:rPr>
              <w:t>má</w:t>
            </w:r>
            <w:r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 xml:space="preserve"> študent splniť počas zimného semestra </w:t>
            </w:r>
            <w:r w:rsidR="007A2949"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 xml:space="preserve">akademického roka </w:t>
            </w:r>
            <w:r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>202</w:t>
            </w:r>
            <w:r w:rsidR="007A2949"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>3</w:t>
            </w:r>
            <w:r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>/202</w:t>
            </w:r>
            <w:r w:rsidR="007A2949" w:rsidRPr="007A2949">
              <w:rPr>
                <w:rFonts w:ascii="Corbel" w:hAnsi="Corbel"/>
                <w:i/>
                <w:iCs/>
                <w:highlight w:val="yellow"/>
                <w14:numForm w14:val="lining"/>
              </w:rPr>
              <w:t>4.</w:t>
            </w:r>
          </w:p>
        </w:tc>
      </w:tr>
      <w:tr w:rsidR="00FC624A" w:rsidRPr="005360A9" w14:paraId="19B5C695" w14:textId="77777777" w:rsidTr="005A79BC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14:paraId="73F607A4" w14:textId="49FEA8E1" w:rsidR="00FC624A" w:rsidRPr="005360A9" w:rsidRDefault="00FC624A" w:rsidP="005A79BC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4.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09017D0" w14:textId="77777777" w:rsidR="00FC624A" w:rsidRPr="005360A9" w:rsidRDefault="00FC624A" w:rsidP="005A79BC">
            <w:pPr>
              <w:rPr>
                <w:rFonts w:ascii="Corbel" w:hAnsi="Corbel"/>
                <w14:numForm w14:val="lining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14:paraId="72EE5C81" w14:textId="77777777" w:rsidR="00FC624A" w:rsidRPr="005360A9" w:rsidRDefault="00FC624A" w:rsidP="005A79BC">
            <w:pPr>
              <w:rPr>
                <w:rFonts w:ascii="Corbel" w:hAnsi="Corbel"/>
                <w14:numForm w14:val="lining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14:paraId="3D5FA7D1" w14:textId="77777777" w:rsidR="00FC624A" w:rsidRPr="005360A9" w:rsidRDefault="00FC624A" w:rsidP="005A79BC">
            <w:pPr>
              <w:rPr>
                <w:rFonts w:ascii="Corbel" w:hAnsi="Corbel"/>
                <w14:numForm w14:val="lining"/>
              </w:rPr>
            </w:pPr>
          </w:p>
        </w:tc>
      </w:tr>
    </w:tbl>
    <w:p w14:paraId="46BAE207" w14:textId="77777777" w:rsidR="00AE0622" w:rsidRPr="005360A9" w:rsidRDefault="00AE0622" w:rsidP="00E97E64">
      <w:pPr>
        <w:rPr>
          <w:rFonts w:ascii="Corbel" w:hAnsi="Corbel"/>
          <w:b/>
          <w14:numForm w14:val="lining"/>
        </w:rPr>
      </w:pPr>
    </w:p>
    <w:p w14:paraId="0A7E0601" w14:textId="77777777" w:rsidR="00E97E64" w:rsidRPr="005360A9" w:rsidRDefault="0024020D" w:rsidP="00E97E64">
      <w:pPr>
        <w:rPr>
          <w:rFonts w:ascii="Corbel" w:hAnsi="Corbel"/>
          <w:b/>
          <w14:numForm w14:val="lining"/>
        </w:rPr>
      </w:pPr>
      <w:r w:rsidRPr="005360A9">
        <w:rPr>
          <w:rFonts w:ascii="Corbel" w:hAnsi="Corbel"/>
          <w:b/>
          <w14:numForm w14:val="lining"/>
        </w:rPr>
        <w:t>Konzultácie, plnenie úloh vyplývajúcich z nich:</w:t>
      </w:r>
    </w:p>
    <w:tbl>
      <w:tblPr>
        <w:tblW w:w="11311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8221"/>
        <w:gridCol w:w="2268"/>
      </w:tblGrid>
      <w:tr w:rsidR="00A51CC6" w:rsidRPr="005360A9" w14:paraId="5B114CB8" w14:textId="6BF71B20" w:rsidTr="005A79BC">
        <w:trPr>
          <w:jc w:val="center"/>
        </w:trPr>
        <w:tc>
          <w:tcPr>
            <w:tcW w:w="822" w:type="dxa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1FB91794" w14:textId="553CC7FF" w:rsidR="00A51CC6" w:rsidRPr="005360A9" w:rsidRDefault="005A79BC" w:rsidP="005937D4">
            <w:pPr>
              <w:rPr>
                <w:rFonts w:ascii="Corbel" w:hAnsi="Corbel"/>
                <w:b/>
                <w:bCs/>
                <w14:numForm w14:val="lining"/>
              </w:rPr>
            </w:pPr>
            <w:r>
              <w:rPr>
                <w:rFonts w:ascii="Corbel" w:hAnsi="Corbel"/>
                <w:b/>
                <w:bCs/>
                <w14:numForm w14:val="lining"/>
              </w:rPr>
              <w:t>P. č.</w:t>
            </w:r>
          </w:p>
        </w:tc>
        <w:tc>
          <w:tcPr>
            <w:tcW w:w="8221" w:type="dxa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1ACA399F" w14:textId="1AE1567C" w:rsidR="00A51CC6" w:rsidRPr="005360A9" w:rsidRDefault="00A51CC6" w:rsidP="005937D4">
            <w:pPr>
              <w:rPr>
                <w:rFonts w:ascii="Corbel" w:hAnsi="Corbel"/>
                <w:b/>
                <w:bCs/>
                <w14:numForm w14:val="lining"/>
              </w:rPr>
            </w:pPr>
            <w:r w:rsidRPr="005360A9">
              <w:rPr>
                <w:rFonts w:ascii="Corbel" w:hAnsi="Corbel"/>
                <w:b/>
                <w:bCs/>
                <w14:numForm w14:val="lining"/>
              </w:rPr>
              <w:t>Obsah</w:t>
            </w:r>
            <w:r>
              <w:rPr>
                <w:rFonts w:ascii="Corbel" w:hAnsi="Corbel"/>
                <w:b/>
                <w:bCs/>
                <w14:numForm w14:val="lining"/>
              </w:rPr>
              <w:t xml:space="preserve"> konzultácie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vAlign w:val="center"/>
          </w:tcPr>
          <w:p w14:paraId="01D880FB" w14:textId="5AF2D6C7" w:rsidR="00A51CC6" w:rsidRPr="005360A9" w:rsidRDefault="005A79BC" w:rsidP="005A79BC">
            <w:pPr>
              <w:rPr>
                <w:rFonts w:ascii="Corbel" w:hAnsi="Corbel"/>
                <w:b/>
                <w:bCs/>
                <w14:numForm w14:val="lining"/>
              </w:rPr>
            </w:pPr>
            <w:r>
              <w:rPr>
                <w:rFonts w:ascii="Corbel" w:hAnsi="Corbel"/>
                <w:b/>
                <w:bCs/>
                <w14:numForm w14:val="lining"/>
              </w:rPr>
              <w:t>Termín splnenia</w:t>
            </w:r>
          </w:p>
        </w:tc>
      </w:tr>
      <w:tr w:rsidR="00A51CC6" w:rsidRPr="005360A9" w14:paraId="6C6EFD66" w14:textId="3341E2CA" w:rsidTr="005A79BC">
        <w:trPr>
          <w:jc w:val="center"/>
        </w:trPr>
        <w:tc>
          <w:tcPr>
            <w:tcW w:w="822" w:type="dxa"/>
            <w:shd w:val="clear" w:color="auto" w:fill="auto"/>
            <w:vAlign w:val="center"/>
          </w:tcPr>
          <w:p w14:paraId="41B92561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:b/>
                <w:bCs/>
                <w14:numForm w14:val="lining"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14:paraId="76DBE1B6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  <w:tc>
          <w:tcPr>
            <w:tcW w:w="2268" w:type="dxa"/>
            <w:vAlign w:val="center"/>
          </w:tcPr>
          <w:p w14:paraId="01A63BC6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</w:tr>
      <w:tr w:rsidR="00A51CC6" w:rsidRPr="005360A9" w14:paraId="3EFC7C21" w14:textId="013E9413" w:rsidTr="005A79BC">
        <w:trPr>
          <w:jc w:val="center"/>
        </w:trPr>
        <w:tc>
          <w:tcPr>
            <w:tcW w:w="822" w:type="dxa"/>
            <w:shd w:val="clear" w:color="auto" w:fill="auto"/>
            <w:vAlign w:val="center"/>
          </w:tcPr>
          <w:p w14:paraId="78FC1CAD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:b/>
                <w:bCs/>
                <w14:numForm w14:val="lining"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14:paraId="7AE504F7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  <w:tc>
          <w:tcPr>
            <w:tcW w:w="2268" w:type="dxa"/>
            <w:vAlign w:val="center"/>
          </w:tcPr>
          <w:p w14:paraId="58C35BFE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</w:tr>
      <w:tr w:rsidR="00A51CC6" w:rsidRPr="005360A9" w14:paraId="03C340AB" w14:textId="75A8F122" w:rsidTr="005A79BC">
        <w:trPr>
          <w:jc w:val="center"/>
        </w:trPr>
        <w:tc>
          <w:tcPr>
            <w:tcW w:w="822" w:type="dxa"/>
            <w:shd w:val="clear" w:color="auto" w:fill="auto"/>
            <w:vAlign w:val="center"/>
          </w:tcPr>
          <w:p w14:paraId="7732D653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:b/>
                <w:bCs/>
                <w14:numForm w14:val="lining"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14:paraId="74553445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  <w:tc>
          <w:tcPr>
            <w:tcW w:w="2268" w:type="dxa"/>
            <w:vAlign w:val="center"/>
          </w:tcPr>
          <w:p w14:paraId="6D37A45A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</w:tr>
      <w:tr w:rsidR="00A51CC6" w:rsidRPr="005360A9" w14:paraId="60E74496" w14:textId="4728ADE4" w:rsidTr="005A79BC">
        <w:trPr>
          <w:jc w:val="center"/>
        </w:trPr>
        <w:tc>
          <w:tcPr>
            <w:tcW w:w="822" w:type="dxa"/>
            <w:shd w:val="clear" w:color="auto" w:fill="auto"/>
            <w:vAlign w:val="center"/>
          </w:tcPr>
          <w:p w14:paraId="74948E80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:b/>
                <w:bCs/>
                <w14:numForm w14:val="lining"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14:paraId="022BAF0D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  <w:tc>
          <w:tcPr>
            <w:tcW w:w="2268" w:type="dxa"/>
            <w:vAlign w:val="center"/>
          </w:tcPr>
          <w:p w14:paraId="7EA3DDD0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</w:tr>
      <w:tr w:rsidR="00A51CC6" w:rsidRPr="005360A9" w14:paraId="5106A26F" w14:textId="1317C86C" w:rsidTr="005A79BC">
        <w:trPr>
          <w:jc w:val="center"/>
        </w:trPr>
        <w:tc>
          <w:tcPr>
            <w:tcW w:w="822" w:type="dxa"/>
            <w:shd w:val="clear" w:color="auto" w:fill="auto"/>
            <w:vAlign w:val="center"/>
          </w:tcPr>
          <w:p w14:paraId="5002640C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:b/>
                <w:bCs/>
                <w14:numForm w14:val="lining"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14:paraId="06C51015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  <w:tc>
          <w:tcPr>
            <w:tcW w:w="2268" w:type="dxa"/>
            <w:vAlign w:val="center"/>
          </w:tcPr>
          <w:p w14:paraId="1270A2EA" w14:textId="77777777" w:rsidR="00A51CC6" w:rsidRPr="005360A9" w:rsidRDefault="00A51CC6" w:rsidP="005A79BC">
            <w:pPr>
              <w:spacing w:line="360" w:lineRule="auto"/>
              <w:rPr>
                <w:rFonts w:ascii="Corbel" w:hAnsi="Corbel"/>
                <w14:numForm w14:val="lining"/>
              </w:rPr>
            </w:pPr>
          </w:p>
        </w:tc>
      </w:tr>
    </w:tbl>
    <w:p w14:paraId="5FC35AE6" w14:textId="77777777" w:rsidR="00CE5F6E" w:rsidRDefault="00CE5F6E" w:rsidP="00E97E64">
      <w:pPr>
        <w:rPr>
          <w:rFonts w:ascii="Corbel" w:hAnsi="Corbel"/>
          <w:b/>
          <w14:numForm w14:val="lining"/>
        </w:rPr>
      </w:pPr>
    </w:p>
    <w:p w14:paraId="710CC246" w14:textId="77777777" w:rsidR="005A79BC" w:rsidRDefault="005A79BC" w:rsidP="00E97E64">
      <w:pPr>
        <w:rPr>
          <w:rFonts w:ascii="Corbel" w:hAnsi="Corbel"/>
          <w:b/>
          <w14:numForm w14:val="lining"/>
        </w:rPr>
      </w:pPr>
    </w:p>
    <w:p w14:paraId="5A79FF08" w14:textId="77777777" w:rsidR="005A79BC" w:rsidRDefault="005A79BC" w:rsidP="00E97E64">
      <w:pPr>
        <w:rPr>
          <w:rFonts w:ascii="Corbel" w:hAnsi="Corbel"/>
          <w:b/>
          <w14:numForm w14:val="lining"/>
        </w:rPr>
      </w:pPr>
    </w:p>
    <w:p w14:paraId="643FBFB7" w14:textId="77777777" w:rsidR="005A79BC" w:rsidRDefault="005A79BC" w:rsidP="00E97E64">
      <w:pPr>
        <w:rPr>
          <w:rFonts w:ascii="Corbel" w:hAnsi="Corbel"/>
          <w:b/>
          <w14:numForm w14:val="lining"/>
        </w:rPr>
      </w:pPr>
    </w:p>
    <w:p w14:paraId="4BE83D69" w14:textId="77777777" w:rsidR="005A79BC" w:rsidRPr="005360A9" w:rsidRDefault="005A79BC" w:rsidP="00E97E64">
      <w:pPr>
        <w:rPr>
          <w:rFonts w:ascii="Corbel" w:hAnsi="Corbel"/>
          <w:b/>
          <w14:numForm w14:val="lining"/>
        </w:rPr>
      </w:pPr>
    </w:p>
    <w:p w14:paraId="55B84377" w14:textId="77777777" w:rsidR="00C42B6F" w:rsidRPr="005360A9" w:rsidRDefault="00C42B6F" w:rsidP="00E97E64">
      <w:pPr>
        <w:rPr>
          <w:rFonts w:ascii="Corbel" w:hAnsi="Corbel"/>
          <w:b/>
          <w14:numForm w14:val="lining"/>
        </w:rPr>
      </w:pPr>
    </w:p>
    <w:p w14:paraId="52B5A569" w14:textId="31E70279" w:rsidR="00292A0E" w:rsidRPr="005360A9" w:rsidRDefault="00292A0E" w:rsidP="00844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rbel" w:hAnsi="Corbel"/>
          <w:b/>
          <w:u w:val="single"/>
          <w14:numForm w14:val="lining"/>
        </w:rPr>
      </w:pPr>
      <w:r w:rsidRPr="005360A9">
        <w:rPr>
          <w:rFonts w:ascii="Corbel" w:hAnsi="Corbel"/>
          <w:b/>
          <w:u w:val="single"/>
          <w14:numForm w14:val="lining"/>
        </w:rPr>
        <w:t xml:space="preserve">Túto časť </w:t>
      </w:r>
      <w:r w:rsidR="00844545" w:rsidRPr="005360A9">
        <w:rPr>
          <w:rFonts w:ascii="Corbel" w:hAnsi="Corbel"/>
          <w:b/>
          <w:u w:val="single"/>
          <w14:numForm w14:val="lining"/>
        </w:rPr>
        <w:t xml:space="preserve">vypisuje </w:t>
      </w:r>
      <w:r w:rsidR="00E50B74" w:rsidRPr="005360A9">
        <w:rPr>
          <w:rFonts w:ascii="Corbel" w:hAnsi="Corbel"/>
          <w:b/>
          <w:u w:val="single"/>
          <w14:numForm w14:val="lining"/>
        </w:rPr>
        <w:t xml:space="preserve">výhradne </w:t>
      </w:r>
      <w:r w:rsidR="00844545" w:rsidRPr="005360A9">
        <w:rPr>
          <w:rFonts w:ascii="Corbel" w:hAnsi="Corbel"/>
          <w:b/>
          <w:u w:val="single"/>
          <w14:numForm w14:val="lining"/>
        </w:rPr>
        <w:t xml:space="preserve">vedúci </w:t>
      </w:r>
      <w:r w:rsidR="007A2949">
        <w:rPr>
          <w:rFonts w:ascii="Corbel" w:hAnsi="Corbel"/>
          <w:b/>
          <w:u w:val="single"/>
          <w14:numForm w14:val="lining"/>
        </w:rPr>
        <w:t>bakalárskej</w:t>
      </w:r>
      <w:r w:rsidR="00844545" w:rsidRPr="005360A9">
        <w:rPr>
          <w:rFonts w:ascii="Corbel" w:hAnsi="Corbel"/>
          <w:b/>
          <w:u w:val="single"/>
          <w14:numForm w14:val="lining"/>
        </w:rPr>
        <w:t xml:space="preserve"> práce</w:t>
      </w:r>
    </w:p>
    <w:p w14:paraId="7514C79A" w14:textId="77777777" w:rsidR="00844545" w:rsidRPr="005360A9" w:rsidRDefault="00844545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14:numForm w14:val="lining"/>
        </w:rPr>
      </w:pPr>
    </w:p>
    <w:p w14:paraId="19010267" w14:textId="7D11637A" w:rsidR="00E97E64" w:rsidRPr="005360A9" w:rsidRDefault="00415CF3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14:numForm w14:val="lining"/>
        </w:rPr>
      </w:pPr>
      <w:r w:rsidRPr="005360A9">
        <w:rPr>
          <w:rFonts w:ascii="Corbel" w:hAnsi="Corbel"/>
          <w:b/>
          <w14:numForm w14:val="lining"/>
        </w:rPr>
        <w:t>Maximálny počet bodov:</w:t>
      </w:r>
      <w:r w:rsidR="0072776C">
        <w:rPr>
          <w:rFonts w:ascii="Corbel" w:hAnsi="Corbel"/>
          <w:b/>
          <w14:numForm w14:val="lining"/>
        </w:rPr>
        <w:tab/>
      </w:r>
      <w:r w:rsidRPr="005360A9">
        <w:rPr>
          <w:rFonts w:ascii="Corbel" w:hAnsi="Corbel"/>
          <w:b/>
          <w14:numForm w14:val="lining"/>
        </w:rPr>
        <w:t>60</w:t>
      </w:r>
    </w:p>
    <w:p w14:paraId="659C160F" w14:textId="7F816E22" w:rsidR="00415CF3" w:rsidRPr="005360A9" w:rsidRDefault="00415CF3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14:numForm w14:val="lining"/>
        </w:rPr>
      </w:pPr>
      <w:r w:rsidRPr="005360A9">
        <w:rPr>
          <w:rFonts w:ascii="Corbel" w:hAnsi="Corbel"/>
          <w:b/>
          <w14:numForm w14:val="lining"/>
        </w:rPr>
        <w:t>Minimálny počet bodov:</w:t>
      </w:r>
      <w:r w:rsidR="0072776C">
        <w:rPr>
          <w:rFonts w:ascii="Corbel" w:hAnsi="Corbel"/>
          <w:b/>
          <w14:numForm w14:val="lining"/>
        </w:rPr>
        <w:tab/>
      </w:r>
      <w:r w:rsidRPr="005360A9">
        <w:rPr>
          <w:rFonts w:ascii="Corbel" w:hAnsi="Corbel"/>
          <w:b/>
          <w14:numForm w14:val="lining"/>
        </w:rPr>
        <w:t>0</w:t>
      </w:r>
    </w:p>
    <w:p w14:paraId="78E845BE" w14:textId="01C8757A" w:rsidR="00415CF3" w:rsidRPr="005360A9" w:rsidRDefault="00415CF3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14:numForm w14:val="lining"/>
        </w:rPr>
      </w:pPr>
    </w:p>
    <w:p w14:paraId="024F68B8" w14:textId="6156C0E5" w:rsidR="00415CF3" w:rsidRPr="005360A9" w:rsidRDefault="00415CF3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:b/>
          <w14:numForm w14:val="lining"/>
        </w:rPr>
      </w:pPr>
      <w:r w:rsidRPr="005360A9">
        <w:rPr>
          <w:rFonts w:ascii="Corbel" w:hAnsi="Corbel"/>
          <w:b/>
          <w14:numForm w14:val="lining"/>
        </w:rPr>
        <w:t xml:space="preserve">Bodové hodnotenie </w:t>
      </w:r>
      <w:r w:rsidRPr="00041A13">
        <w:rPr>
          <w:rFonts w:ascii="Corbel" w:hAnsi="Corbel"/>
          <w:b/>
          <w14:numForm w14:val="lining"/>
        </w:rPr>
        <w:t xml:space="preserve">spracovania </w:t>
      </w:r>
      <w:r w:rsidR="00041A13" w:rsidRPr="00041A13">
        <w:rPr>
          <w:rFonts w:ascii="Corbel" w:hAnsi="Corbel"/>
          <w:b/>
          <w14:numForm w14:val="lining"/>
        </w:rPr>
        <w:t xml:space="preserve">výkazu konzultácií </w:t>
      </w:r>
      <w:r w:rsidRPr="00041A13">
        <w:rPr>
          <w:rFonts w:ascii="Corbel" w:hAnsi="Corbel"/>
          <w:b/>
          <w14:numForm w14:val="lining"/>
        </w:rPr>
        <w:t>v pridelených</w:t>
      </w:r>
      <w:r w:rsidRPr="005360A9">
        <w:rPr>
          <w:rFonts w:ascii="Corbel" w:hAnsi="Corbel"/>
          <w:b/>
          <w14:numForm w14:val="lining"/>
        </w:rPr>
        <w:t xml:space="preserve"> bodoch:</w:t>
      </w:r>
      <w:r w:rsidR="00EC1568">
        <w:rPr>
          <w:rFonts w:ascii="Corbel" w:hAnsi="Corbel"/>
          <w:b/>
          <w14:numForm w14:val="lining"/>
        </w:rPr>
        <w:tab/>
      </w:r>
      <w:r w:rsidRPr="005360A9">
        <w:rPr>
          <w:rFonts w:ascii="Corbel" w:hAnsi="Corbel"/>
          <w:b/>
          <w14:numForm w14:val="lining"/>
        </w:rPr>
        <w:t>........</w:t>
      </w:r>
    </w:p>
    <w:p w14:paraId="56C5D88C" w14:textId="77777777" w:rsidR="00C42B6F" w:rsidRPr="005360A9" w:rsidRDefault="00C42B6F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14:numForm w14:val="lining"/>
        </w:rPr>
      </w:pPr>
    </w:p>
    <w:p w14:paraId="2BE9A106" w14:textId="4E2476EA" w:rsidR="009E339D" w:rsidRPr="005360A9" w:rsidRDefault="00E502B9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 xml:space="preserve">Dátum </w:t>
      </w:r>
      <w:r w:rsidR="007A2949">
        <w:rPr>
          <w:rFonts w:ascii="Corbel" w:hAnsi="Corbel"/>
          <w14:numForm w14:val="lining"/>
        </w:rPr>
        <w:t xml:space="preserve">udelenia </w:t>
      </w:r>
      <w:r w:rsidRPr="005360A9">
        <w:rPr>
          <w:rFonts w:ascii="Corbel" w:hAnsi="Corbel"/>
          <w14:numForm w14:val="lining"/>
        </w:rPr>
        <w:t>hodnotenia:</w:t>
      </w:r>
      <w:r w:rsidR="007A2949">
        <w:rPr>
          <w:rFonts w:ascii="Corbel" w:hAnsi="Corbel"/>
          <w14:numForm w14:val="lining"/>
        </w:rPr>
        <w:tab/>
      </w:r>
      <w:r w:rsidR="007A2949">
        <w:rPr>
          <w:rFonts w:ascii="Corbel" w:hAnsi="Corbel"/>
          <w14:numForm w14:val="lining"/>
        </w:rPr>
        <w:tab/>
        <w:t>.....................................................</w:t>
      </w:r>
    </w:p>
    <w:p w14:paraId="465482AA" w14:textId="210A8A27" w:rsidR="00E502B9" w:rsidRPr="005360A9" w:rsidRDefault="00DD53EF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14:numForm w14:val="lining"/>
        </w:rPr>
      </w:pPr>
      <w:r w:rsidRPr="005360A9">
        <w:rPr>
          <w:rFonts w:ascii="Corbel" w:hAnsi="Corbel"/>
          <w14:numForm w14:val="lining"/>
        </w:rPr>
        <w:t>Podpis vedúceho</w:t>
      </w:r>
      <w:r w:rsidR="007A2949">
        <w:rPr>
          <w:rFonts w:ascii="Corbel" w:hAnsi="Corbel"/>
          <w14:numForm w14:val="lining"/>
        </w:rPr>
        <w:t xml:space="preserve"> bakalárskej</w:t>
      </w:r>
      <w:r w:rsidRPr="005360A9">
        <w:rPr>
          <w:rFonts w:ascii="Corbel" w:hAnsi="Corbel"/>
          <w14:numForm w14:val="lining"/>
        </w:rPr>
        <w:t xml:space="preserve"> práce</w:t>
      </w:r>
      <w:r w:rsidR="0057139A" w:rsidRPr="005360A9">
        <w:rPr>
          <w:rStyle w:val="Odkaznavysvetlivku"/>
          <w:rFonts w:ascii="Corbel" w:hAnsi="Corbel"/>
          <w14:numForm w14:val="lining"/>
        </w:rPr>
        <w:endnoteReference w:id="1"/>
      </w:r>
      <w:r w:rsidR="0057139A" w:rsidRPr="005360A9">
        <w:rPr>
          <w:rFonts w:ascii="Corbel" w:hAnsi="Corbel"/>
          <w14:numForm w14:val="lining"/>
        </w:rPr>
        <w:t>:</w:t>
      </w:r>
      <w:r w:rsidR="007A2949">
        <w:rPr>
          <w:rFonts w:ascii="Corbel" w:hAnsi="Corbel"/>
          <w14:numForm w14:val="lining"/>
        </w:rPr>
        <w:tab/>
        <w:t>.....................................................</w:t>
      </w:r>
    </w:p>
    <w:p w14:paraId="1A796C35" w14:textId="3F38F6AF" w:rsidR="00E502B9" w:rsidRPr="005360A9" w:rsidRDefault="00E502B9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14:numForm w14:val="lining"/>
        </w:rPr>
      </w:pPr>
    </w:p>
    <w:p w14:paraId="075C71B7" w14:textId="77777777" w:rsidR="00E502B9" w:rsidRPr="005360A9" w:rsidRDefault="00E502B9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14:numForm w14:val="lining"/>
        </w:rPr>
      </w:pPr>
    </w:p>
    <w:p w14:paraId="3CD31B14" w14:textId="2EAC1FFC" w:rsidR="009E339D" w:rsidRPr="005360A9" w:rsidRDefault="009E339D" w:rsidP="0029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rbel" w:hAnsi="Corbel"/>
          <w14:numForm w14:val="lining"/>
        </w:rPr>
      </w:pPr>
      <w:r w:rsidRPr="005360A9">
        <w:rPr>
          <w:rFonts w:ascii="Corbel" w:hAnsi="Corbel"/>
          <w:b/>
          <w14:numForm w14:val="lining"/>
        </w:rPr>
        <w:t>Poznámky</w:t>
      </w:r>
      <w:r w:rsidRPr="005360A9">
        <w:rPr>
          <w:rFonts w:ascii="Corbel" w:hAnsi="Corbel"/>
          <w14:numForm w14:val="lining"/>
        </w:rPr>
        <w:t xml:space="preserve"> (ak máte):</w:t>
      </w:r>
    </w:p>
    <w:sectPr w:rsidR="009E339D" w:rsidRPr="005360A9" w:rsidSect="0066118F">
      <w:footerReference w:type="default" r:id="rId14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3609" w14:textId="77777777" w:rsidR="00210BF8" w:rsidRDefault="00210BF8">
      <w:r>
        <w:separator/>
      </w:r>
    </w:p>
  </w:endnote>
  <w:endnote w:type="continuationSeparator" w:id="0">
    <w:p w14:paraId="272F005D" w14:textId="77777777" w:rsidR="00210BF8" w:rsidRDefault="00210BF8">
      <w:r>
        <w:continuationSeparator/>
      </w:r>
    </w:p>
  </w:endnote>
  <w:endnote w:id="1">
    <w:p w14:paraId="486F8AAD" w14:textId="7F66AC10" w:rsidR="0057139A" w:rsidRPr="001213B0" w:rsidRDefault="0057139A" w:rsidP="007A2949">
      <w:pPr>
        <w:pStyle w:val="Textvysvetlivky"/>
        <w:jc w:val="both"/>
        <w:rPr>
          <w:rFonts w:ascii="Corbel" w:hAnsi="Corbel"/>
        </w:rPr>
      </w:pPr>
      <w:r w:rsidRPr="001213B0">
        <w:rPr>
          <w:rStyle w:val="Odkaznavysvetlivku"/>
          <w:rFonts w:ascii="Corbel" w:hAnsi="Corbel"/>
        </w:rPr>
        <w:endnoteRef/>
      </w:r>
      <w:r w:rsidRPr="001213B0">
        <w:rPr>
          <w:rFonts w:ascii="Corbel" w:hAnsi="Corbel"/>
        </w:rPr>
        <w:t xml:space="preserve"> Nie je nutné doložiť</w:t>
      </w:r>
      <w:r w:rsidR="00041A13">
        <w:rPr>
          <w:rFonts w:ascii="Corbel" w:hAnsi="Corbel"/>
        </w:rPr>
        <w:t>,</w:t>
      </w:r>
      <w:r w:rsidRPr="001213B0">
        <w:rPr>
          <w:rFonts w:ascii="Corbel" w:hAnsi="Corbel"/>
        </w:rPr>
        <w:t xml:space="preserve"> ak v texte preposlaného </w:t>
      </w:r>
      <w:r w:rsidR="00041A13">
        <w:rPr>
          <w:rFonts w:ascii="Corbel" w:hAnsi="Corbel"/>
        </w:rPr>
        <w:t>e-</w:t>
      </w:r>
      <w:r w:rsidRPr="001213B0">
        <w:rPr>
          <w:rFonts w:ascii="Corbel" w:hAnsi="Corbel"/>
        </w:rPr>
        <w:t xml:space="preserve">mailu </w:t>
      </w:r>
      <w:r w:rsidR="001F6644">
        <w:rPr>
          <w:rFonts w:ascii="Corbel" w:hAnsi="Corbel"/>
        </w:rPr>
        <w:t xml:space="preserve">(preposlanie </w:t>
      </w:r>
      <w:r w:rsidR="002D03F2">
        <w:rPr>
          <w:rFonts w:ascii="Corbel" w:hAnsi="Corbel"/>
        </w:rPr>
        <w:t xml:space="preserve">vzájomnej </w:t>
      </w:r>
      <w:r w:rsidR="001F6644">
        <w:rPr>
          <w:rFonts w:ascii="Corbel" w:hAnsi="Corbel"/>
        </w:rPr>
        <w:t xml:space="preserve">komunikácie) </w:t>
      </w:r>
      <w:r w:rsidRPr="001213B0">
        <w:rPr>
          <w:rFonts w:ascii="Corbel" w:hAnsi="Corbel"/>
        </w:rPr>
        <w:t>s</w:t>
      </w:r>
      <w:r w:rsidR="00041A13">
        <w:rPr>
          <w:rFonts w:ascii="Corbel" w:hAnsi="Corbel"/>
        </w:rPr>
        <w:t> výkazom konzultácií</w:t>
      </w:r>
      <w:r w:rsidRPr="001213B0">
        <w:rPr>
          <w:rFonts w:ascii="Corbel" w:hAnsi="Corbel"/>
        </w:rPr>
        <w:t xml:space="preserve"> bude jasne vedúcim</w:t>
      </w:r>
      <w:r w:rsidR="007A2949">
        <w:rPr>
          <w:rFonts w:ascii="Corbel" w:hAnsi="Corbel"/>
        </w:rPr>
        <w:t xml:space="preserve"> bakalárskej práce </w:t>
      </w:r>
      <w:r w:rsidR="001213B0" w:rsidRPr="001213B0">
        <w:rPr>
          <w:rFonts w:ascii="Corbel" w:hAnsi="Corbel"/>
        </w:rPr>
        <w:t xml:space="preserve">formulovaný súhlas s prideleným bodovým ohodnotením a/alebo </w:t>
      </w:r>
      <w:r w:rsidR="00041A13">
        <w:rPr>
          <w:rFonts w:ascii="Corbel" w:hAnsi="Corbel"/>
        </w:rPr>
        <w:t>výkaz konzultácií</w:t>
      </w:r>
      <w:r w:rsidR="001213B0" w:rsidRPr="001213B0">
        <w:rPr>
          <w:rFonts w:ascii="Corbel" w:hAnsi="Corbel"/>
        </w:rPr>
        <w:t xml:space="preserve"> zašle vyučujúc</w:t>
      </w:r>
      <w:r w:rsidR="007A2949">
        <w:rPr>
          <w:rFonts w:ascii="Corbel" w:hAnsi="Corbel"/>
        </w:rPr>
        <w:t>ej</w:t>
      </w:r>
      <w:r w:rsidR="001213B0" w:rsidRPr="001213B0">
        <w:rPr>
          <w:rFonts w:ascii="Corbel" w:hAnsi="Corbel"/>
        </w:rPr>
        <w:t xml:space="preserve"> priamo vedúci</w:t>
      </w:r>
      <w:r w:rsidR="007A2949">
        <w:rPr>
          <w:rFonts w:ascii="Corbel" w:hAnsi="Corbel"/>
        </w:rPr>
        <w:t xml:space="preserve"> bakalárskej </w:t>
      </w:r>
      <w:r w:rsidR="001213B0" w:rsidRPr="001213B0">
        <w:rPr>
          <w:rFonts w:ascii="Corbel" w:hAnsi="Corbel"/>
        </w:rPr>
        <w:t>práce.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rbel" w:hAnsi="Corbel"/>
      </w:rPr>
      <w:id w:val="1336814002"/>
      <w:docPartObj>
        <w:docPartGallery w:val="Page Numbers (Bottom of Page)"/>
        <w:docPartUnique/>
      </w:docPartObj>
    </w:sdtPr>
    <w:sdtContent>
      <w:sdt>
        <w:sdtPr>
          <w:rPr>
            <w:rFonts w:ascii="Corbel" w:hAnsi="Corbel"/>
          </w:rPr>
          <w:id w:val="-1705238520"/>
          <w:docPartObj>
            <w:docPartGallery w:val="Page Numbers (Top of Page)"/>
            <w:docPartUnique/>
          </w:docPartObj>
        </w:sdtPr>
        <w:sdtContent>
          <w:p w14:paraId="08DDC655" w14:textId="77777777" w:rsidR="00D23E6E" w:rsidRPr="00B67135" w:rsidRDefault="00D23E6E" w:rsidP="00D23E6E">
            <w:pPr>
              <w:pStyle w:val="Pta"/>
              <w:jc w:val="center"/>
              <w:rPr>
                <w:rFonts w:ascii="Corbel" w:hAnsi="Corbel"/>
              </w:rPr>
            </w:pPr>
            <w:r w:rsidRPr="00B67135">
              <w:rPr>
                <w:rFonts w:ascii="Corbel" w:hAnsi="Corbel"/>
              </w:rPr>
              <w:t xml:space="preserve">Strana </w:t>
            </w:r>
            <w:r w:rsidRPr="00B67135">
              <w:rPr>
                <w:rFonts w:ascii="Corbel" w:hAnsi="Corbel"/>
                <w:b/>
                <w:bCs/>
              </w:rPr>
              <w:fldChar w:fldCharType="begin"/>
            </w:r>
            <w:r w:rsidRPr="00B67135">
              <w:rPr>
                <w:rFonts w:ascii="Corbel" w:hAnsi="Corbel"/>
                <w:b/>
                <w:bCs/>
              </w:rPr>
              <w:instrText>PAGE</w:instrText>
            </w:r>
            <w:r w:rsidRPr="00B67135">
              <w:rPr>
                <w:rFonts w:ascii="Corbel" w:hAnsi="Corbel"/>
                <w:b/>
                <w:bCs/>
              </w:rPr>
              <w:fldChar w:fldCharType="separate"/>
            </w:r>
            <w:r w:rsidRPr="00B67135">
              <w:rPr>
                <w:rFonts w:ascii="Corbel" w:hAnsi="Corbel"/>
                <w:b/>
                <w:bCs/>
              </w:rPr>
              <w:t>2</w:t>
            </w:r>
            <w:r w:rsidRPr="00B67135">
              <w:rPr>
                <w:rFonts w:ascii="Corbel" w:hAnsi="Corbel"/>
                <w:b/>
                <w:bCs/>
              </w:rPr>
              <w:fldChar w:fldCharType="end"/>
            </w:r>
            <w:r w:rsidRPr="00B67135">
              <w:rPr>
                <w:rFonts w:ascii="Corbel" w:hAnsi="Corbel"/>
              </w:rPr>
              <w:t xml:space="preserve"> z </w:t>
            </w:r>
            <w:r w:rsidRPr="00B67135">
              <w:rPr>
                <w:rFonts w:ascii="Corbel" w:hAnsi="Corbel"/>
                <w:b/>
                <w:bCs/>
              </w:rPr>
              <w:fldChar w:fldCharType="begin"/>
            </w:r>
            <w:r w:rsidRPr="00B67135">
              <w:rPr>
                <w:rFonts w:ascii="Corbel" w:hAnsi="Corbel"/>
                <w:b/>
                <w:bCs/>
              </w:rPr>
              <w:instrText>NUMPAGES</w:instrText>
            </w:r>
            <w:r w:rsidRPr="00B67135">
              <w:rPr>
                <w:rFonts w:ascii="Corbel" w:hAnsi="Corbel"/>
                <w:b/>
                <w:bCs/>
              </w:rPr>
              <w:fldChar w:fldCharType="separate"/>
            </w:r>
            <w:r w:rsidRPr="00B67135">
              <w:rPr>
                <w:rFonts w:ascii="Corbel" w:hAnsi="Corbel"/>
                <w:b/>
                <w:bCs/>
              </w:rPr>
              <w:t>2</w:t>
            </w:r>
            <w:r w:rsidRPr="00B67135">
              <w:rPr>
                <w:rFonts w:ascii="Corbel" w:hAnsi="Corbel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D87D" w14:textId="77777777" w:rsidR="00210BF8" w:rsidRDefault="00210BF8">
      <w:r>
        <w:separator/>
      </w:r>
    </w:p>
  </w:footnote>
  <w:footnote w:type="continuationSeparator" w:id="0">
    <w:p w14:paraId="3207FC9F" w14:textId="77777777" w:rsidR="00210BF8" w:rsidRDefault="00210BF8">
      <w:r>
        <w:continuationSeparator/>
      </w:r>
    </w:p>
  </w:footnote>
  <w:footnote w:id="1">
    <w:p w14:paraId="6F2CBA03" w14:textId="6C025AA5" w:rsidR="003C4FA8" w:rsidRPr="00041A13" w:rsidRDefault="00E36B64" w:rsidP="00095016">
      <w:pPr>
        <w:pStyle w:val="Textpoznmkypodiarou"/>
        <w:jc w:val="both"/>
        <w:rPr>
          <w:rFonts w:ascii="Corbel" w:hAnsi="Corbel"/>
          <w14:numForm w14:val="lining"/>
        </w:rPr>
      </w:pPr>
      <w:r w:rsidRPr="00041A13">
        <w:rPr>
          <w:rStyle w:val="Odkaznapoznmkupodiarou"/>
          <w:rFonts w:ascii="Corbel" w:hAnsi="Corbel"/>
          <w14:numForm w14:val="lining"/>
        </w:rPr>
        <w:footnoteRef/>
      </w:r>
      <w:r w:rsidR="00CE5F6E" w:rsidRPr="00041A13">
        <w:rPr>
          <w:rFonts w:ascii="Corbel" w:hAnsi="Corbel"/>
          <w14:numForm w14:val="lining"/>
        </w:rPr>
        <w:t xml:space="preserve"> Platí pre </w:t>
      </w:r>
      <w:r w:rsidR="00823BD9" w:rsidRPr="00041A13">
        <w:rPr>
          <w:rFonts w:ascii="Corbel" w:hAnsi="Corbel"/>
          <w14:numForm w14:val="lining"/>
        </w:rPr>
        <w:t xml:space="preserve">potreby povinného </w:t>
      </w:r>
      <w:r w:rsidR="00CE5F6E" w:rsidRPr="00041A13">
        <w:rPr>
          <w:rFonts w:ascii="Corbel" w:hAnsi="Corbel"/>
          <w14:numForm w14:val="lining"/>
        </w:rPr>
        <w:t>predmet</w:t>
      </w:r>
      <w:r w:rsidR="00823BD9" w:rsidRPr="00041A13">
        <w:rPr>
          <w:rFonts w:ascii="Corbel" w:hAnsi="Corbel"/>
          <w14:numForm w14:val="lining"/>
        </w:rPr>
        <w:t>u</w:t>
      </w:r>
      <w:r w:rsidRPr="00041A13">
        <w:rPr>
          <w:rFonts w:ascii="Corbel" w:hAnsi="Corbel"/>
          <w14:numForm w14:val="lining"/>
        </w:rPr>
        <w:t xml:space="preserve"> </w:t>
      </w:r>
      <w:r w:rsidRPr="00041A13">
        <w:rPr>
          <w:rFonts w:ascii="Corbel" w:hAnsi="Corbel"/>
          <w:b/>
          <w14:numForm w14:val="lining"/>
        </w:rPr>
        <w:t>Seminár k bakalárskej práci</w:t>
      </w:r>
      <w:r w:rsidRPr="00041A13">
        <w:rPr>
          <w:rFonts w:ascii="Corbel" w:hAnsi="Corbel"/>
          <w14:numForm w14:val="lining"/>
        </w:rPr>
        <w:t>.</w:t>
      </w:r>
    </w:p>
    <w:p w14:paraId="21E907C4" w14:textId="0427FF93" w:rsidR="00E36B64" w:rsidRPr="00041A13" w:rsidRDefault="003C4FA8" w:rsidP="00095016">
      <w:pPr>
        <w:pStyle w:val="Textpoznmkypodiarou"/>
        <w:jc w:val="both"/>
        <w:rPr>
          <w:rFonts w:ascii="Corbel" w:hAnsi="Corbel"/>
          <w14:numForm w14:val="lining"/>
        </w:rPr>
      </w:pPr>
      <w:r w:rsidRPr="00041A13">
        <w:rPr>
          <w:rFonts w:ascii="Corbel" w:hAnsi="Corbel"/>
          <w:b/>
          <w14:numForm w14:val="lining"/>
        </w:rPr>
        <w:t>Upozornenie:</w:t>
      </w:r>
      <w:r w:rsidRPr="00041A13">
        <w:rPr>
          <w:rFonts w:ascii="Corbel" w:hAnsi="Corbel"/>
          <w14:numForm w14:val="lining"/>
        </w:rPr>
        <w:t xml:space="preserve"> Študent</w:t>
      </w:r>
      <w:r w:rsidR="007A2949" w:rsidRPr="00041A13">
        <w:rPr>
          <w:rFonts w:ascii="Corbel" w:hAnsi="Corbel"/>
          <w14:numForm w14:val="lining"/>
        </w:rPr>
        <w:t xml:space="preserve"> v spolupráci s vedúcim bakalárskej práce</w:t>
      </w:r>
      <w:r w:rsidRPr="00041A13">
        <w:rPr>
          <w:rFonts w:ascii="Corbel" w:hAnsi="Corbel"/>
          <w14:numForm w14:val="lining"/>
        </w:rPr>
        <w:t xml:space="preserve"> si vedie evidenciu konzultácií</w:t>
      </w:r>
      <w:r w:rsidR="00AB54D8" w:rsidRPr="00041A13">
        <w:rPr>
          <w:rFonts w:ascii="Corbel" w:hAnsi="Corbel"/>
          <w14:numForm w14:val="lining"/>
        </w:rPr>
        <w:t xml:space="preserve"> a zadaných úloh</w:t>
      </w:r>
      <w:r w:rsidRPr="00041A13">
        <w:rPr>
          <w:rFonts w:ascii="Corbel" w:hAnsi="Corbel"/>
          <w14:numForm w14:val="lining"/>
        </w:rPr>
        <w:t xml:space="preserve">. </w:t>
      </w:r>
      <w:r w:rsidR="00041A13" w:rsidRPr="00041A13">
        <w:rPr>
          <w:rFonts w:ascii="Corbel" w:hAnsi="Corbel"/>
          <w14:numForm w14:val="lining"/>
        </w:rPr>
        <w:t>Výkaz konzultácií</w:t>
      </w:r>
      <w:r w:rsidR="005B4642" w:rsidRPr="00041A13">
        <w:rPr>
          <w:rFonts w:ascii="Corbel" w:hAnsi="Corbel"/>
          <w14:numForm w14:val="lining"/>
        </w:rPr>
        <w:t xml:space="preserve"> </w:t>
      </w:r>
      <w:r w:rsidR="00CB0F88" w:rsidRPr="00041A13">
        <w:rPr>
          <w:rFonts w:ascii="Corbel" w:hAnsi="Corbel"/>
          <w14:numForm w14:val="lining"/>
        </w:rPr>
        <w:t xml:space="preserve">je potrebné </w:t>
      </w:r>
      <w:r w:rsidR="006731E2" w:rsidRPr="00041A13">
        <w:rPr>
          <w:rFonts w:ascii="Corbel" w:hAnsi="Corbel"/>
          <w:b/>
          <w:bCs/>
          <w14:numForm w14:val="lining"/>
        </w:rPr>
        <w:t>po schválení vedúcim</w:t>
      </w:r>
      <w:r w:rsidR="00E051B5" w:rsidRPr="00041A13">
        <w:rPr>
          <w:rFonts w:ascii="Corbel" w:hAnsi="Corbel"/>
          <w:b/>
          <w:bCs/>
          <w14:numForm w14:val="lining"/>
        </w:rPr>
        <w:t xml:space="preserve"> bakalárskej</w:t>
      </w:r>
      <w:r w:rsidR="006731E2" w:rsidRPr="00041A13">
        <w:rPr>
          <w:rFonts w:ascii="Corbel" w:hAnsi="Corbel"/>
          <w:b/>
          <w:bCs/>
          <w14:numForm w14:val="lining"/>
        </w:rPr>
        <w:t xml:space="preserve"> práce </w:t>
      </w:r>
      <w:r w:rsidR="00CB0F88" w:rsidRPr="00041A13">
        <w:rPr>
          <w:rFonts w:ascii="Corbel" w:hAnsi="Corbel"/>
          <w:b/>
          <w:bCs/>
          <w14:numForm w14:val="lining"/>
        </w:rPr>
        <w:t>zaslať</w:t>
      </w:r>
      <w:r w:rsidR="00CB0F88" w:rsidRPr="00041A13">
        <w:rPr>
          <w:rFonts w:ascii="Corbel" w:hAnsi="Corbel"/>
          <w14:numForm w14:val="lining"/>
        </w:rPr>
        <w:t xml:space="preserve"> </w:t>
      </w:r>
      <w:r w:rsidRPr="00041A13">
        <w:rPr>
          <w:rFonts w:ascii="Corbel" w:hAnsi="Corbel"/>
          <w:b/>
          <w14:numForm w14:val="lining"/>
        </w:rPr>
        <w:t>najneskôr do</w:t>
      </w:r>
      <w:r w:rsidR="00E051B5" w:rsidRPr="00041A13">
        <w:rPr>
          <w:rFonts w:ascii="Corbel" w:hAnsi="Corbel"/>
          <w:b/>
          <w14:numForm w14:val="lining"/>
        </w:rPr>
        <w:t> </w:t>
      </w:r>
      <w:r w:rsidR="00041A13" w:rsidRPr="00041A13">
        <w:rPr>
          <w:rFonts w:ascii="Corbel" w:hAnsi="Corbel"/>
          <w:b/>
          <w14:numForm w14:val="lining"/>
        </w:rPr>
        <w:t>15</w:t>
      </w:r>
      <w:r w:rsidR="00CB0F88" w:rsidRPr="00041A13">
        <w:rPr>
          <w:rFonts w:ascii="Corbel" w:hAnsi="Corbel"/>
          <w:b/>
          <w14:numForm w14:val="lining"/>
        </w:rPr>
        <w:t>.</w:t>
      </w:r>
      <w:r w:rsidR="00E051B5" w:rsidRPr="00041A13">
        <w:rPr>
          <w:rFonts w:ascii="Corbel" w:hAnsi="Corbel"/>
          <w:b/>
          <w14:numForm w14:val="lining"/>
        </w:rPr>
        <w:t> </w:t>
      </w:r>
      <w:r w:rsidR="00CB0F88" w:rsidRPr="00041A13">
        <w:rPr>
          <w:rFonts w:ascii="Corbel" w:hAnsi="Corbel"/>
          <w:b/>
          <w14:numForm w14:val="lining"/>
        </w:rPr>
        <w:t>12</w:t>
      </w:r>
      <w:r w:rsidRPr="00041A13">
        <w:rPr>
          <w:rFonts w:ascii="Corbel" w:hAnsi="Corbel"/>
          <w:b/>
          <w14:numForm w14:val="lining"/>
        </w:rPr>
        <w:t>.</w:t>
      </w:r>
      <w:r w:rsidR="00E051B5" w:rsidRPr="00041A13">
        <w:rPr>
          <w:rFonts w:ascii="Corbel" w:hAnsi="Corbel"/>
          <w:b/>
          <w14:numForm w14:val="lining"/>
        </w:rPr>
        <w:t> </w:t>
      </w:r>
      <w:r w:rsidRPr="00041A13">
        <w:rPr>
          <w:rFonts w:ascii="Corbel" w:hAnsi="Corbel"/>
          <w:b/>
          <w14:numForm w14:val="lining"/>
        </w:rPr>
        <w:t>20</w:t>
      </w:r>
      <w:r w:rsidR="005C2B70" w:rsidRPr="00041A13">
        <w:rPr>
          <w:rFonts w:ascii="Corbel" w:hAnsi="Corbel"/>
          <w:b/>
          <w14:numForm w14:val="lining"/>
        </w:rPr>
        <w:t>2</w:t>
      </w:r>
      <w:r w:rsidR="00E051B5" w:rsidRPr="00041A13">
        <w:rPr>
          <w:rFonts w:ascii="Corbel" w:hAnsi="Corbel"/>
          <w:b/>
          <w14:numForm w14:val="lining"/>
        </w:rPr>
        <w:t>3</w:t>
      </w:r>
      <w:r w:rsidRPr="00041A13">
        <w:rPr>
          <w:rFonts w:ascii="Corbel" w:hAnsi="Corbel"/>
          <w14:numForm w14:val="lining"/>
        </w:rPr>
        <w:t xml:space="preserve"> na </w:t>
      </w:r>
      <w:r w:rsidR="007A2949" w:rsidRPr="00041A13">
        <w:rPr>
          <w:rFonts w:ascii="Corbel" w:hAnsi="Corbel"/>
          <w14:numForm w14:val="lining"/>
        </w:rPr>
        <w:t>e-</w:t>
      </w:r>
      <w:r w:rsidRPr="00041A13">
        <w:rPr>
          <w:rFonts w:ascii="Corbel" w:hAnsi="Corbel"/>
          <w14:numForm w14:val="lining"/>
        </w:rPr>
        <w:t>mail:</w:t>
      </w:r>
      <w:r w:rsidR="00F767D4" w:rsidRPr="00041A13">
        <w:rPr>
          <w:rFonts w:ascii="Corbel" w:hAnsi="Corbel"/>
          <w14:numForm w14:val="lining"/>
        </w:rPr>
        <w:t xml:space="preserve"> </w:t>
      </w:r>
      <w:hyperlink r:id="rId1" w:history="1">
        <w:r w:rsidR="00F767D4" w:rsidRPr="00041A13">
          <w:rPr>
            <w:rStyle w:val="Hypertextovprepojenie"/>
            <w:rFonts w:ascii="Corbel" w:hAnsi="Corbel"/>
            <w14:numForm w14:val="lining"/>
          </w:rPr>
          <w:t>katarina.gubiniova@fm.uniba.sk</w:t>
        </w:r>
      </w:hyperlink>
      <w:r w:rsidR="007A2949" w:rsidRPr="00041A13">
        <w:rPr>
          <w:rFonts w:ascii="Corbel" w:hAnsi="Corbel"/>
          <w14:numForm w14:val="lining"/>
        </w:rPr>
        <w:t xml:space="preserve"> </w:t>
      </w:r>
      <w:r w:rsidRPr="00041A13">
        <w:rPr>
          <w:rFonts w:ascii="Corbel" w:hAnsi="Corbel"/>
          <w14:numForm w14:val="lining"/>
        </w:rPr>
        <w:t xml:space="preserve">v kópii </w:t>
      </w:r>
      <w:r w:rsidR="00F767D4" w:rsidRPr="00041A13">
        <w:rPr>
          <w:rFonts w:ascii="Corbel" w:hAnsi="Corbel"/>
          <w14:numForm w14:val="lining"/>
        </w:rPr>
        <w:t>mailu bude aj vedúci</w:t>
      </w:r>
      <w:r w:rsidR="007A2949" w:rsidRPr="00041A13">
        <w:rPr>
          <w:rFonts w:ascii="Corbel" w:hAnsi="Corbel"/>
          <w14:numForm w14:val="lining"/>
        </w:rPr>
        <w:t xml:space="preserve"> bakalárskej</w:t>
      </w:r>
      <w:r w:rsidR="00F767D4" w:rsidRPr="00041A13">
        <w:rPr>
          <w:rFonts w:ascii="Corbel" w:hAnsi="Corbel"/>
          <w14:numForm w14:val="lining"/>
        </w:rPr>
        <w:t xml:space="preserve"> práce</w:t>
      </w:r>
      <w:r w:rsidR="00285B37" w:rsidRPr="00041A13">
        <w:rPr>
          <w:rFonts w:ascii="Corbel" w:hAnsi="Corbel"/>
          <w14:numForm w14:val="lining"/>
        </w:rPr>
        <w:t>.</w:t>
      </w:r>
    </w:p>
    <w:p w14:paraId="357AD4BB" w14:textId="0F5B7B7E" w:rsidR="00285B37" w:rsidRPr="00041A13" w:rsidRDefault="00041A13" w:rsidP="00095016">
      <w:pPr>
        <w:pStyle w:val="Textpoznmkypodiarou"/>
        <w:jc w:val="both"/>
        <w:rPr>
          <w:rFonts w:ascii="Corbel" w:hAnsi="Corbel"/>
          <w:b/>
          <w:bCs/>
          <w14:numForm w14:val="lining"/>
        </w:rPr>
      </w:pPr>
      <w:r w:rsidRPr="00041A13">
        <w:rPr>
          <w:rFonts w:ascii="Corbel" w:hAnsi="Corbel"/>
          <w:b/>
          <w:bCs/>
          <w14:numForm w14:val="lining"/>
        </w:rPr>
        <w:t>Vypracovaný a odovzdaný výkaz hodnotenia</w:t>
      </w:r>
      <w:r w:rsidR="00285B37" w:rsidRPr="00041A13">
        <w:rPr>
          <w:rFonts w:ascii="Corbel" w:hAnsi="Corbel"/>
          <w:b/>
          <w:bCs/>
          <w14:numForm w14:val="lining"/>
        </w:rPr>
        <w:t xml:space="preserve"> tvorí </w:t>
      </w:r>
      <w:r w:rsidRPr="00041A13">
        <w:rPr>
          <w:rFonts w:ascii="Corbel" w:hAnsi="Corbel"/>
          <w:b/>
          <w:bCs/>
          <w14:numForm w14:val="lining"/>
        </w:rPr>
        <w:t xml:space="preserve">max. </w:t>
      </w:r>
      <w:r w:rsidR="00285B37" w:rsidRPr="00041A13">
        <w:rPr>
          <w:rFonts w:ascii="Corbel" w:hAnsi="Corbel"/>
          <w:b/>
          <w:bCs/>
          <w14:numForm w14:val="lining"/>
        </w:rPr>
        <w:t>60% hodnotenia predmetu</w:t>
      </w:r>
      <w:r w:rsidR="00B67135" w:rsidRPr="00041A13">
        <w:rPr>
          <w:rFonts w:ascii="Corbel" w:hAnsi="Corbel"/>
          <w:b/>
          <w:bCs/>
          <w14:numForm w14:val="lining"/>
        </w:rPr>
        <w:t>.</w:t>
      </w:r>
    </w:p>
  </w:footnote>
  <w:footnote w:id="2">
    <w:p w14:paraId="799B17D3" w14:textId="283987C3" w:rsidR="0072776C" w:rsidRPr="0072776C" w:rsidRDefault="0072776C">
      <w:pPr>
        <w:pStyle w:val="Textpoznmkypodiarou"/>
        <w:rPr>
          <w:rFonts w:ascii="Corbel" w:hAnsi="Corbel"/>
          <w14:numForm w14:val="lining"/>
        </w:rPr>
      </w:pPr>
      <w:r w:rsidRPr="00041A13">
        <w:rPr>
          <w:rStyle w:val="Odkaznapoznmkupodiarou"/>
          <w:rFonts w:ascii="Corbel" w:hAnsi="Corbel"/>
          <w14:numForm w14:val="lining"/>
        </w:rPr>
        <w:footnoteRef/>
      </w:r>
      <w:r w:rsidRPr="00041A13">
        <w:rPr>
          <w:rFonts w:ascii="Corbel" w:hAnsi="Corbel"/>
          <w14:numForm w14:val="lining"/>
        </w:rPr>
        <w:t xml:space="preserve"> </w:t>
      </w:r>
      <w:proofErr w:type="spellStart"/>
      <w:r w:rsidRPr="00041A13">
        <w:rPr>
          <w:rFonts w:ascii="Corbel" w:hAnsi="Corbel"/>
          <w14:numForm w14:val="lining"/>
        </w:rPr>
        <w:t>Nehodiace</w:t>
      </w:r>
      <w:proofErr w:type="spellEnd"/>
      <w:r w:rsidRPr="00041A13">
        <w:rPr>
          <w:rFonts w:ascii="Corbel" w:hAnsi="Corbel"/>
          <w14:numForm w14:val="lining"/>
        </w:rPr>
        <w:t xml:space="preserve"> sa prečiarknite.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2391"/>
    <w:multiLevelType w:val="hybridMultilevel"/>
    <w:tmpl w:val="6958C460"/>
    <w:lvl w:ilvl="0" w:tplc="E6AC098A">
      <w:numFmt w:val="bullet"/>
      <w:lvlText w:val="-"/>
      <w:lvlJc w:val="left"/>
      <w:pPr>
        <w:ind w:left="720" w:hanging="360"/>
      </w:pPr>
      <w:rPr>
        <w:rFonts w:ascii="Gill Sans MT" w:eastAsia="Calibri" w:hAnsi="Gill Sans MT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7601"/>
    <w:multiLevelType w:val="hybridMultilevel"/>
    <w:tmpl w:val="89C49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22283">
    <w:abstractNumId w:val="0"/>
  </w:num>
  <w:num w:numId="2" w16cid:durableId="51002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65"/>
    <w:rsid w:val="00002685"/>
    <w:rsid w:val="000049C5"/>
    <w:rsid w:val="000071BD"/>
    <w:rsid w:val="000079AA"/>
    <w:rsid w:val="00027B59"/>
    <w:rsid w:val="00041A13"/>
    <w:rsid w:val="000425DA"/>
    <w:rsid w:val="00047AB4"/>
    <w:rsid w:val="00064EAF"/>
    <w:rsid w:val="00071120"/>
    <w:rsid w:val="0008710D"/>
    <w:rsid w:val="00095016"/>
    <w:rsid w:val="000B0526"/>
    <w:rsid w:val="000C259B"/>
    <w:rsid w:val="00111B4E"/>
    <w:rsid w:val="001213B0"/>
    <w:rsid w:val="00180BDD"/>
    <w:rsid w:val="001F6644"/>
    <w:rsid w:val="00201719"/>
    <w:rsid w:val="00210BF8"/>
    <w:rsid w:val="00220171"/>
    <w:rsid w:val="00237794"/>
    <w:rsid w:val="0024020D"/>
    <w:rsid w:val="002418C0"/>
    <w:rsid w:val="00241E3A"/>
    <w:rsid w:val="00254C29"/>
    <w:rsid w:val="00285B37"/>
    <w:rsid w:val="00292A0E"/>
    <w:rsid w:val="00297C18"/>
    <w:rsid w:val="002B2FFF"/>
    <w:rsid w:val="002D03F2"/>
    <w:rsid w:val="003050AA"/>
    <w:rsid w:val="003052DD"/>
    <w:rsid w:val="0030767E"/>
    <w:rsid w:val="00341DE8"/>
    <w:rsid w:val="003539DF"/>
    <w:rsid w:val="00375231"/>
    <w:rsid w:val="003756F1"/>
    <w:rsid w:val="003C1E1B"/>
    <w:rsid w:val="003C3ABF"/>
    <w:rsid w:val="003C4FA8"/>
    <w:rsid w:val="00401436"/>
    <w:rsid w:val="00415CF3"/>
    <w:rsid w:val="00416825"/>
    <w:rsid w:val="00433F7D"/>
    <w:rsid w:val="00441D1D"/>
    <w:rsid w:val="004725E3"/>
    <w:rsid w:val="004A3F65"/>
    <w:rsid w:val="004A65A7"/>
    <w:rsid w:val="004B3A33"/>
    <w:rsid w:val="004B3EB1"/>
    <w:rsid w:val="004C67BB"/>
    <w:rsid w:val="004C69E1"/>
    <w:rsid w:val="005137A7"/>
    <w:rsid w:val="005360A9"/>
    <w:rsid w:val="0057139A"/>
    <w:rsid w:val="00575C56"/>
    <w:rsid w:val="00586470"/>
    <w:rsid w:val="005A1D88"/>
    <w:rsid w:val="005A4E5B"/>
    <w:rsid w:val="005A79BC"/>
    <w:rsid w:val="005B4642"/>
    <w:rsid w:val="005C2B70"/>
    <w:rsid w:val="00610702"/>
    <w:rsid w:val="00625DCD"/>
    <w:rsid w:val="0063353A"/>
    <w:rsid w:val="0066118F"/>
    <w:rsid w:val="00672A15"/>
    <w:rsid w:val="006731E2"/>
    <w:rsid w:val="006878EA"/>
    <w:rsid w:val="006A5175"/>
    <w:rsid w:val="006A6600"/>
    <w:rsid w:val="006B6924"/>
    <w:rsid w:val="006D7C8E"/>
    <w:rsid w:val="006E4BDC"/>
    <w:rsid w:val="006F74DA"/>
    <w:rsid w:val="00700BCF"/>
    <w:rsid w:val="0072776C"/>
    <w:rsid w:val="00731037"/>
    <w:rsid w:val="00733F98"/>
    <w:rsid w:val="00750ED1"/>
    <w:rsid w:val="00763E89"/>
    <w:rsid w:val="007A15FC"/>
    <w:rsid w:val="007A2949"/>
    <w:rsid w:val="007A640C"/>
    <w:rsid w:val="007B4138"/>
    <w:rsid w:val="007B5E55"/>
    <w:rsid w:val="007B7A1D"/>
    <w:rsid w:val="007C0666"/>
    <w:rsid w:val="007C7517"/>
    <w:rsid w:val="00822273"/>
    <w:rsid w:val="00823BD9"/>
    <w:rsid w:val="0083424E"/>
    <w:rsid w:val="00844545"/>
    <w:rsid w:val="0087517F"/>
    <w:rsid w:val="008B73A0"/>
    <w:rsid w:val="008D05D0"/>
    <w:rsid w:val="008D6345"/>
    <w:rsid w:val="0090476A"/>
    <w:rsid w:val="00910BD4"/>
    <w:rsid w:val="00916352"/>
    <w:rsid w:val="00916D1F"/>
    <w:rsid w:val="00923262"/>
    <w:rsid w:val="009361B0"/>
    <w:rsid w:val="0094153C"/>
    <w:rsid w:val="009954A2"/>
    <w:rsid w:val="009B3919"/>
    <w:rsid w:val="009E339D"/>
    <w:rsid w:val="00A166E7"/>
    <w:rsid w:val="00A20F32"/>
    <w:rsid w:val="00A4741F"/>
    <w:rsid w:val="00A505DF"/>
    <w:rsid w:val="00A51CC6"/>
    <w:rsid w:val="00A55EB4"/>
    <w:rsid w:val="00A61661"/>
    <w:rsid w:val="00A65398"/>
    <w:rsid w:val="00A676AC"/>
    <w:rsid w:val="00AA2169"/>
    <w:rsid w:val="00AA6B20"/>
    <w:rsid w:val="00AB54D8"/>
    <w:rsid w:val="00AE0622"/>
    <w:rsid w:val="00AE07C3"/>
    <w:rsid w:val="00AF672E"/>
    <w:rsid w:val="00B0726B"/>
    <w:rsid w:val="00B1609A"/>
    <w:rsid w:val="00B31390"/>
    <w:rsid w:val="00B32D6E"/>
    <w:rsid w:val="00B32DA3"/>
    <w:rsid w:val="00B67135"/>
    <w:rsid w:val="00B81128"/>
    <w:rsid w:val="00B84E2D"/>
    <w:rsid w:val="00BC3AAB"/>
    <w:rsid w:val="00BE0E3D"/>
    <w:rsid w:val="00BE114D"/>
    <w:rsid w:val="00BF0A99"/>
    <w:rsid w:val="00BF10C1"/>
    <w:rsid w:val="00C06765"/>
    <w:rsid w:val="00C42B6F"/>
    <w:rsid w:val="00C50251"/>
    <w:rsid w:val="00C5414B"/>
    <w:rsid w:val="00C60BE5"/>
    <w:rsid w:val="00C70555"/>
    <w:rsid w:val="00C73FB5"/>
    <w:rsid w:val="00C80943"/>
    <w:rsid w:val="00C87C07"/>
    <w:rsid w:val="00C908D5"/>
    <w:rsid w:val="00CA3448"/>
    <w:rsid w:val="00CB0F88"/>
    <w:rsid w:val="00CD573A"/>
    <w:rsid w:val="00CD617D"/>
    <w:rsid w:val="00CE5F6E"/>
    <w:rsid w:val="00CE6D37"/>
    <w:rsid w:val="00CE771B"/>
    <w:rsid w:val="00D104DF"/>
    <w:rsid w:val="00D23E6E"/>
    <w:rsid w:val="00D67414"/>
    <w:rsid w:val="00D771BD"/>
    <w:rsid w:val="00D83B86"/>
    <w:rsid w:val="00DA48DD"/>
    <w:rsid w:val="00DB23B6"/>
    <w:rsid w:val="00DC7831"/>
    <w:rsid w:val="00DD53EF"/>
    <w:rsid w:val="00E051B5"/>
    <w:rsid w:val="00E063AA"/>
    <w:rsid w:val="00E152F8"/>
    <w:rsid w:val="00E36B64"/>
    <w:rsid w:val="00E502B9"/>
    <w:rsid w:val="00E507B7"/>
    <w:rsid w:val="00E50B74"/>
    <w:rsid w:val="00E800D0"/>
    <w:rsid w:val="00E85897"/>
    <w:rsid w:val="00E943E5"/>
    <w:rsid w:val="00E97E64"/>
    <w:rsid w:val="00EA0381"/>
    <w:rsid w:val="00EA0E98"/>
    <w:rsid w:val="00EA3F28"/>
    <w:rsid w:val="00EB3432"/>
    <w:rsid w:val="00EC01CB"/>
    <w:rsid w:val="00EC0FDE"/>
    <w:rsid w:val="00EC1568"/>
    <w:rsid w:val="00EE2C17"/>
    <w:rsid w:val="00F02F54"/>
    <w:rsid w:val="00F04168"/>
    <w:rsid w:val="00F55B2E"/>
    <w:rsid w:val="00F60D06"/>
    <w:rsid w:val="00F744F2"/>
    <w:rsid w:val="00F75E64"/>
    <w:rsid w:val="00F767D4"/>
    <w:rsid w:val="00F76CAC"/>
    <w:rsid w:val="00FB7773"/>
    <w:rsid w:val="00FC0D92"/>
    <w:rsid w:val="00FC2685"/>
    <w:rsid w:val="00FC624A"/>
    <w:rsid w:val="00FD200A"/>
    <w:rsid w:val="00FD2F07"/>
    <w:rsid w:val="00FD4DDD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5D3C37"/>
  <w15:chartTrackingRefBased/>
  <w15:docId w15:val="{F8EC09F4-52BC-4E3F-9F62-F7D76A8D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sz w:val="24"/>
      <w:szCs w:val="24"/>
      <w:lang w:eastAsia="en-US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b/>
      <w:bCs/>
    </w:rPr>
  </w:style>
  <w:style w:type="paragraph" w:styleId="Nadpis5">
    <w:name w:val="heading 5"/>
    <w:basedOn w:val="Normlny"/>
    <w:next w:val="Normlny"/>
    <w:qFormat/>
    <w:pPr>
      <w:keepNext/>
      <w:jc w:val="center"/>
      <w:outlineLvl w:val="4"/>
    </w:pPr>
    <w:rPr>
      <w:b/>
      <w:bCs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semiHidden/>
    <w:rPr>
      <w:color w:val="0000FF"/>
      <w:u w:val="single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</w:pPr>
  </w:style>
  <w:style w:type="paragraph" w:styleId="Hlavika">
    <w:name w:val="header"/>
    <w:basedOn w:val="Normlny"/>
    <w:semiHidden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semiHidden/>
    <w:rPr>
      <w:rFonts w:ascii="Tahoma" w:hAnsi="Tahoma" w:cs="Tahoma"/>
      <w:sz w:val="16"/>
      <w:szCs w:val="16"/>
      <w:lang w:eastAsia="en-US"/>
    </w:rPr>
  </w:style>
  <w:style w:type="character" w:styleId="Vrazn">
    <w:name w:val="Strong"/>
    <w:uiPriority w:val="22"/>
    <w:qFormat/>
    <w:rsid w:val="00DB23B6"/>
    <w:rPr>
      <w:b/>
      <w:bCs/>
    </w:rPr>
  </w:style>
  <w:style w:type="character" w:customStyle="1" w:styleId="apple-converted-space">
    <w:name w:val="apple-converted-space"/>
    <w:rsid w:val="00DB23B6"/>
  </w:style>
  <w:style w:type="paragraph" w:styleId="Odsekzoznamu">
    <w:name w:val="List Paragraph"/>
    <w:basedOn w:val="Normlny"/>
    <w:uiPriority w:val="34"/>
    <w:qFormat/>
    <w:rsid w:val="009361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lnywebov">
    <w:name w:val="Normal (Web)"/>
    <w:basedOn w:val="Normlny"/>
    <w:uiPriority w:val="99"/>
    <w:unhideWhenUsed/>
    <w:rsid w:val="009361B0"/>
    <w:rPr>
      <w:rFonts w:eastAsia="Calibri"/>
      <w:lang w:eastAsia="sk-SK"/>
    </w:rPr>
  </w:style>
  <w:style w:type="table" w:styleId="Mriekatabuky">
    <w:name w:val="Table Grid"/>
    <w:basedOn w:val="Normlnatabuka"/>
    <w:uiPriority w:val="59"/>
    <w:rsid w:val="00305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unhideWhenUsed/>
    <w:rsid w:val="00E36B64"/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rsid w:val="00E36B64"/>
    <w:rPr>
      <w:lang w:eastAsia="en-US"/>
    </w:rPr>
  </w:style>
  <w:style w:type="character" w:styleId="Odkaznapoznmkupodiarou">
    <w:name w:val="footnote reference"/>
    <w:uiPriority w:val="99"/>
    <w:semiHidden/>
    <w:unhideWhenUsed/>
    <w:rsid w:val="00E36B64"/>
    <w:rPr>
      <w:vertAlign w:val="superscript"/>
    </w:rPr>
  </w:style>
  <w:style w:type="table" w:styleId="Tabukasmriekou1svetlzvraznenie5">
    <w:name w:val="Grid Table 1 Light Accent 5"/>
    <w:basedOn w:val="Normlnatabuka"/>
    <w:uiPriority w:val="46"/>
    <w:rsid w:val="00FD4DDD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evyrieenzmienka">
    <w:name w:val="Unresolved Mention"/>
    <w:basedOn w:val="Predvolenpsmoodseku"/>
    <w:uiPriority w:val="99"/>
    <w:semiHidden/>
    <w:unhideWhenUsed/>
    <w:rsid w:val="005A4E5B"/>
    <w:rPr>
      <w:color w:val="605E5C"/>
      <w:shd w:val="clear" w:color="auto" w:fill="E1DFDD"/>
    </w:rPr>
  </w:style>
  <w:style w:type="character" w:customStyle="1" w:styleId="PtaChar">
    <w:name w:val="Päta Char"/>
    <w:basedOn w:val="Predvolenpsmoodseku"/>
    <w:link w:val="Pta"/>
    <w:uiPriority w:val="99"/>
    <w:rsid w:val="00D23E6E"/>
    <w:rPr>
      <w:sz w:val="24"/>
      <w:szCs w:val="24"/>
      <w:lang w:eastAsia="en-US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57139A"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57139A"/>
    <w:rPr>
      <w:lang w:eastAsia="en-US"/>
    </w:rPr>
  </w:style>
  <w:style w:type="character" w:styleId="Odkaznavysvetlivku">
    <w:name w:val="endnote reference"/>
    <w:basedOn w:val="Predvolenpsmoodseku"/>
    <w:uiPriority w:val="99"/>
    <w:semiHidden/>
    <w:unhideWhenUsed/>
    <w:rsid w:val="005713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tella.uniba.sk/texty/690-2010_priklady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katarina.gubiniova@fm.uniba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itkova\Desktop\listova_hlavicka.do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94ea2-8dea-471c-99dc-8d21a851d729" xsi:nil="true"/>
    <lcf76f155ced4ddcb4097134ff3c332f xmlns="3c5649ae-7eb8-4f33-8119-9c7cf7807d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74230CA99774408740145836ED3F7E" ma:contentTypeVersion="12" ma:contentTypeDescription="Umožňuje vytvoriť nový dokument." ma:contentTypeScope="" ma:versionID="d944ac78ae8192cc0bd9599f88d3236f">
  <xsd:schema xmlns:xsd="http://www.w3.org/2001/XMLSchema" xmlns:xs="http://www.w3.org/2001/XMLSchema" xmlns:p="http://schemas.microsoft.com/office/2006/metadata/properties" xmlns:ns2="3c5649ae-7eb8-4f33-8119-9c7cf7807d6f" xmlns:ns3="ea394ea2-8dea-471c-99dc-8d21a851d729" targetNamespace="http://schemas.microsoft.com/office/2006/metadata/properties" ma:root="true" ma:fieldsID="40c5062524df26b28113d06a9bd47d7f" ns2:_="" ns3:_="">
    <xsd:import namespace="3c5649ae-7eb8-4f33-8119-9c7cf7807d6f"/>
    <xsd:import namespace="ea394ea2-8dea-471c-99dc-8d21a851d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49ae-7eb8-4f33-8119-9c7cf7807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8567b21a-85e9-48ad-86e4-d8ba0610a5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94ea2-8dea-471c-99dc-8d21a851d72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169c41-2bb2-460f-bf87-379111a848d7}" ma:internalName="TaxCatchAll" ma:showField="CatchAllData" ma:web="ea394ea2-8dea-471c-99dc-8d21a851d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B75704-2332-4A67-932A-447C310BC4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72B08C-F676-42A3-8C87-64FD1565AD22}">
  <ds:schemaRefs>
    <ds:schemaRef ds:uri="http://schemas.microsoft.com/office/2006/metadata/properties"/>
    <ds:schemaRef ds:uri="http://schemas.microsoft.com/office/infopath/2007/PartnerControls"/>
    <ds:schemaRef ds:uri="ea394ea2-8dea-471c-99dc-8d21a851d729"/>
    <ds:schemaRef ds:uri="3c5649ae-7eb8-4f33-8119-9c7cf7807d6f"/>
  </ds:schemaRefs>
</ds:datastoreItem>
</file>

<file path=customXml/itemProps3.xml><?xml version="1.0" encoding="utf-8"?>
<ds:datastoreItem xmlns:ds="http://schemas.openxmlformats.org/officeDocument/2006/customXml" ds:itemID="{680D15FA-ACAA-4F60-8CFB-826F9A8D3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649ae-7eb8-4f33-8119-9c7cf7807d6f"/>
    <ds:schemaRef ds:uri="ea394ea2-8dea-471c-99dc-8d21a851d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5F424-551F-4166-9592-19CAA581F5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listova_hlavicka.dot</Template>
  <TotalTime>13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UK</Company>
  <LinksUpToDate>false</LinksUpToDate>
  <CharactersWithSpaces>3021</CharactersWithSpaces>
  <SharedDoc>false</SharedDoc>
  <HLinks>
    <vt:vector size="6" baseType="variant">
      <vt:variant>
        <vt:i4>917536</vt:i4>
      </vt:variant>
      <vt:variant>
        <vt:i4>0</vt:i4>
      </vt:variant>
      <vt:variant>
        <vt:i4>0</vt:i4>
      </vt:variant>
      <vt:variant>
        <vt:i4>5</vt:i4>
      </vt:variant>
      <vt:variant>
        <vt:lpwstr>http://stella.uniba.sk/texty/690-2010_priklady.pdf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lmitkova</dc:creator>
  <cp:keywords/>
  <cp:lastModifiedBy>Miroslav Reiter</cp:lastModifiedBy>
  <cp:revision>18</cp:revision>
  <cp:lastPrinted>2023-12-20T18:16:00Z</cp:lastPrinted>
  <dcterms:created xsi:type="dcterms:W3CDTF">2023-09-24T23:27:00Z</dcterms:created>
  <dcterms:modified xsi:type="dcterms:W3CDTF">2023-12-20T18:16:00Z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0x0101006374230CA99774408740145836ED3F7E</vt:lpwstr>
  </property>
  <property fmtid="{D5CDD505-2E9C-101B-9397-08002B2CF9AE}" pid="3" name="MediaServiceImageTags">
    <vt:lpwstr/>
  </property>
</Properties>
</file>